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9598B9" w14:textId="77777777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8838AC4" wp14:editId="296F5F8A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AC0202" w14:textId="77777777" w:rsidR="00427E9E" w:rsidRDefault="00427E9E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38AC4" id="직사각형 3" o:spid="_x0000_s1026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" fillcolor="white [3212]" stroked="f" strokeweight="2pt">
                <v:textbox>
                  <w:txbxContent>
                    <w:p w14:paraId="06AC0202" w14:textId="77777777" w:rsidR="00427E9E" w:rsidRDefault="00427E9E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58240" behindDoc="1" locked="0" layoutInCell="1" allowOverlap="1" wp14:anchorId="30B0FEE9" wp14:editId="2EB73A13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그림 1" descr="도시 건물, 시장 및 거리 표지판이 있는 거리 모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240586" w14:paraId="22661C49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010CA60" w14:textId="77777777" w:rsidR="00D077E9" w:rsidRPr="00240586" w:rsidRDefault="00D077E9" w:rsidP="00AB02A7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786E66FA" wp14:editId="3E7189D2">
                      <wp:extent cx="3528695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A5D674" w14:textId="77777777" w:rsidR="00427E9E" w:rsidRPr="00D86945" w:rsidRDefault="00427E9E" w:rsidP="0021584F">
                                  <w:pPr>
                                    <w:pStyle w:val="a7"/>
                                    <w:spacing w:line="204" w:lineRule="auto"/>
                                  </w:pP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L</w:t>
                                  </w:r>
                                  <w:r>
                                    <w:rPr>
                                      <w:lang w:val="ko-KR" w:bidi="ko-KR"/>
                                    </w:rPr>
                                    <w:t xml:space="preserve">ive </w:t>
                                  </w: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i</w:t>
                                  </w:r>
                                  <w:r>
                                    <w:rPr>
                                      <w:lang w:val="ko-KR" w:bidi="ko-KR"/>
                                    </w:rPr>
                                    <w:t xml:space="preserve">n </w:t>
                                  </w: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프로젝트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86E6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7" type="#_x0000_t202" style="width:277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" filled="f" stroked="f" strokeweight=".5pt">
                      <v:textbox>
                        <w:txbxContent>
                          <w:p w14:paraId="14A5D674" w14:textId="77777777" w:rsidR="00427E9E" w:rsidRPr="00D86945" w:rsidRDefault="00427E9E" w:rsidP="0021584F">
                            <w:pPr>
                              <w:pStyle w:val="a7"/>
                              <w:spacing w:line="204" w:lineRule="auto"/>
                            </w:pP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L</w:t>
                            </w:r>
                            <w:r>
                              <w:rPr>
                                <w:lang w:val="ko-KR" w:bidi="ko-KR"/>
                              </w:rPr>
                              <w:t xml:space="preserve">ive </w:t>
                            </w: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i</w:t>
                            </w:r>
                            <w:r>
                              <w:rPr>
                                <w:lang w:val="ko-KR" w:bidi="ko-KR"/>
                              </w:rPr>
                              <w:t xml:space="preserve">n </w:t>
                            </w: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프로젝트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F307E33" w14:textId="77777777" w:rsidR="00D077E9" w:rsidRPr="00240586" w:rsidRDefault="00D077E9" w:rsidP="00AB02A7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24C100A7" wp14:editId="1B42C576">
                      <wp:extent cx="1390918" cy="0"/>
                      <wp:effectExtent l="0" t="19050" r="19050" b="19050"/>
                      <wp:docPr id="5" name="직선 연결선 5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FE78323" id="직선 연결선 5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" strokecolor="#224f76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240586" w14:paraId="3D9F7DA3" w14:textId="77777777" w:rsidTr="00C9360B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257CEA6" w14:textId="77777777" w:rsidR="00D077E9" w:rsidRPr="00240586" w:rsidRDefault="00D077E9" w:rsidP="00AB02A7">
            <w:pPr>
              <w:rPr>
                <w:noProof/>
              </w:rPr>
            </w:pPr>
          </w:p>
        </w:tc>
      </w:tr>
      <w:tr w:rsidR="00D077E9" w:rsidRPr="00240586" w14:paraId="673EEBB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eastAsia"/>
              </w:rPr>
              <w:id w:val="1080870105"/>
              <w:placeholder>
                <w:docPart w:val="71B7E874FF5D435B954FD84DD3FB3EF0"/>
              </w:placeholder>
              <w15:appearance w15:val="hidden"/>
            </w:sdtPr>
            <w:sdtContent>
              <w:p w14:paraId="2AA3AD0F" w14:textId="0BC5450B" w:rsidR="00D077E9" w:rsidRPr="00240586" w:rsidRDefault="00D91909" w:rsidP="00AB02A7">
                <w:r>
                  <w:t xml:space="preserve">2020 </w:t>
                </w:r>
                <w:r>
                  <w:rPr>
                    <w:rFonts w:hint="eastAsia"/>
                  </w:rPr>
                  <w:t>멀티미디어처리 프로젝트</w:t>
                </w:r>
              </w:p>
            </w:sdtContent>
          </w:sdt>
          <w:p w14:paraId="6432DFEE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6B9DFB95" wp14:editId="26C97A6B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1B7D77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224f76 [3215]" strokeweight="3pt">
                      <w10:anchorlock/>
                    </v:line>
                  </w:pict>
                </mc:Fallback>
              </mc:AlternateContent>
            </w:r>
          </w:p>
          <w:p w14:paraId="4C8813C3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B6B055F" w14:textId="6F8AD806" w:rsidR="00D077E9" w:rsidRPr="00240586" w:rsidRDefault="00427E9E" w:rsidP="00AB02A7">
            <w:sdt>
              <w:sdtPr>
                <w:rPr>
                  <w:rFonts w:hint="eastAsia"/>
                </w:rPr>
                <w:id w:val="-1740469667"/>
                <w:placeholder>
                  <w:docPart w:val="A94B2BBC452641B0B81189CC7E15E02B"/>
                </w:placeholder>
                <w15:appearance w15:val="hidden"/>
              </w:sdtPr>
              <w:sdtContent>
                <w:r w:rsidR="00C770B8">
                  <w:t xml:space="preserve">16 </w:t>
                </w:r>
                <w:r w:rsidR="00C770B8">
                  <w:rPr>
                    <w:rFonts w:hint="eastAsia"/>
                  </w:rPr>
                  <w:t>함진경</w:t>
                </w:r>
              </w:sdtContent>
            </w:sdt>
          </w:p>
          <w:p w14:paraId="73B9C5B5" w14:textId="2638B291" w:rsidR="00D077E9" w:rsidRDefault="00C770B8" w:rsidP="00AB02A7">
            <w:r>
              <w:rPr>
                <w:rFonts w:hint="eastAsia"/>
                <w:lang w:val="ko-KR" w:bidi="ko-KR"/>
              </w:rPr>
              <w:t>1</w:t>
            </w:r>
            <w:r>
              <w:t xml:space="preserve">7 </w:t>
            </w:r>
            <w:r>
              <w:rPr>
                <w:rFonts w:hint="eastAsia"/>
              </w:rPr>
              <w:t>김지현</w:t>
            </w:r>
          </w:p>
          <w:p w14:paraId="68273AEB" w14:textId="1A7FF1B2" w:rsidR="00C770B8" w:rsidRPr="00240586" w:rsidRDefault="00C770B8" w:rsidP="00AB02A7">
            <w:r>
              <w:rPr>
                <w:rFonts w:hint="eastAsia"/>
              </w:rPr>
              <w:t>1</w:t>
            </w:r>
            <w:r>
              <w:t xml:space="preserve">7 </w:t>
            </w:r>
            <w:r>
              <w:rPr>
                <w:rFonts w:hint="eastAsia"/>
              </w:rPr>
              <w:t>최찬영</w:t>
            </w:r>
          </w:p>
          <w:p w14:paraId="38E2936F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5D1F4089" w14:textId="0079D917" w:rsidR="00BC2104" w:rsidRDefault="00AB02A7" w:rsidP="00BC2104">
      <w:pPr>
        <w:spacing w:after="200"/>
        <w:rPr>
          <w:lang w:val="ko-KR" w:bidi="ko-KR"/>
        </w:rPr>
      </w:pPr>
      <w:r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1A6A14F1" wp14:editId="72B2329F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94CEC22" wp14:editId="570B9D41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7F623F" w14:textId="77777777" w:rsidR="00427E9E" w:rsidRDefault="00427E9E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CEC22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8dc4d8 [3206]" stroked="f" strokeweight="2pt">
                <v:textbox>
                  <w:txbxContent>
                    <w:p w14:paraId="3E7F623F" w14:textId="77777777" w:rsidR="00427E9E" w:rsidRDefault="00427E9E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  <w:bookmarkStart w:id="0" w:name="_Toc37773757"/>
    </w:p>
    <w:tbl>
      <w:tblPr>
        <w:tblW w:w="9994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4"/>
      </w:tblGrid>
      <w:tr w:rsidR="001F2F6E" w:rsidRPr="00240586" w14:paraId="1DA1A9B3" w14:textId="77777777" w:rsidTr="00F27E8A">
        <w:trPr>
          <w:trHeight w:val="3546"/>
        </w:trPr>
        <w:tc>
          <w:tcPr>
            <w:tcW w:w="9994" w:type="dxa"/>
          </w:tcPr>
          <w:p w14:paraId="05CBBABB" w14:textId="6D93E0AD" w:rsidR="0081401E" w:rsidRDefault="00F40978" w:rsidP="0081401E">
            <w:pPr>
              <w:pStyle w:val="1"/>
            </w:pPr>
            <w:bookmarkStart w:id="1" w:name="_Toc37774219"/>
            <w:bookmarkStart w:id="2" w:name="_Toc37774258"/>
            <w:r>
              <w:rPr>
                <w:rFonts w:hint="eastAsia"/>
              </w:rPr>
              <w:lastRenderedPageBreak/>
              <w:t>목차</w:t>
            </w:r>
            <w:bookmarkEnd w:id="0"/>
            <w:bookmarkEnd w:id="1"/>
            <w:bookmarkEnd w:id="2"/>
          </w:p>
          <w:sdt>
            <w:sdtPr>
              <w:rPr>
                <w:rFonts w:cstheme="minorBidi" w:hint="eastAsia"/>
                <w:b/>
                <w:sz w:val="28"/>
                <w:szCs w:val="22"/>
              </w:rPr>
              <w:id w:val="1660650702"/>
              <w:placeholder>
                <w:docPart w:val="ED44E1E4B39145F3BF0CD9F99EF76376"/>
              </w:placeholder>
              <w15:appearance w15:val="hidden"/>
            </w:sdtPr>
            <w:sdtContent>
              <w:bookmarkStart w:id="3" w:name="_Toc37774259" w:displacedByCustomXml="prev"/>
              <w:bookmarkStart w:id="4" w:name="_Toc37774220" w:displacedByCustomXml="prev"/>
              <w:bookmarkStart w:id="5" w:name="_Toc37773758" w:displacedByCustomXml="prev"/>
              <w:p w14:paraId="28D9AE51" w14:textId="656599D7" w:rsidR="001F2F6E" w:rsidRDefault="001F2F6E" w:rsidP="001F2F6E">
                <w:pPr>
                  <w:pStyle w:val="21"/>
                  <w:numPr>
                    <w:ilvl w:val="0"/>
                    <w:numId w:val="14"/>
                  </w:numPr>
                </w:pPr>
                <w:r>
                  <w:t xml:space="preserve"> </w:t>
                </w:r>
                <w:r>
                  <w:rPr>
                    <w:rFonts w:hint="eastAsia"/>
                  </w:rPr>
                  <w:t>개요</w:t>
                </w:r>
                <w:bookmarkEnd w:id="5"/>
                <w:bookmarkEnd w:id="4"/>
                <w:bookmarkEnd w:id="3"/>
              </w:p>
              <w:p w14:paraId="42011392" w14:textId="77777777" w:rsidR="001F2F6E" w:rsidRPr="009E0F88" w:rsidRDefault="001F2F6E" w:rsidP="001F2F6E">
                <w:pPr>
                  <w:pStyle w:val="afd"/>
                  <w:numPr>
                    <w:ilvl w:val="1"/>
                    <w:numId w:val="16"/>
                  </w:numPr>
                </w:pPr>
                <w:r w:rsidRPr="009E0F88">
                  <w:rPr>
                    <w:rFonts w:hint="eastAsia"/>
                  </w:rPr>
                  <w:t>소개</w:t>
                </w:r>
              </w:p>
              <w:p w14:paraId="3E58A015" w14:textId="77777777" w:rsidR="001F2F6E" w:rsidRPr="009E0F88" w:rsidRDefault="001F2F6E" w:rsidP="001F2F6E">
                <w:pPr>
                  <w:pStyle w:val="afd"/>
                  <w:numPr>
                    <w:ilvl w:val="1"/>
                    <w:numId w:val="16"/>
                  </w:numPr>
                </w:pPr>
                <w:r w:rsidRPr="009E0F88">
                  <w:rPr>
                    <w:rFonts w:hint="eastAsia"/>
                  </w:rPr>
                  <w:t>문제의식</w:t>
                </w:r>
              </w:p>
              <w:p w14:paraId="69020983" w14:textId="77777777" w:rsidR="001F2F6E" w:rsidRPr="009E0F88" w:rsidRDefault="001F2F6E" w:rsidP="001F2F6E">
                <w:pPr>
                  <w:pStyle w:val="afd"/>
                  <w:numPr>
                    <w:ilvl w:val="1"/>
                    <w:numId w:val="16"/>
                  </w:numPr>
                </w:pPr>
                <w:r w:rsidRPr="009E0F88">
                  <w:rPr>
                    <w:rFonts w:hint="eastAsia"/>
                  </w:rPr>
                  <w:t>기대효과</w:t>
                </w:r>
              </w:p>
              <w:p w14:paraId="0E33D629" w14:textId="77777777" w:rsidR="001F2F6E" w:rsidRDefault="001F2F6E" w:rsidP="001F2F6E">
                <w:pPr>
                  <w:pStyle w:val="21"/>
                  <w:numPr>
                    <w:ilvl w:val="0"/>
                    <w:numId w:val="14"/>
                  </w:numPr>
                </w:pPr>
                <w:r>
                  <w:rPr>
                    <w:rFonts w:hint="eastAsia"/>
                  </w:rPr>
                  <w:t xml:space="preserve"> </w:t>
                </w:r>
                <w:bookmarkStart w:id="6" w:name="_Toc37773759"/>
                <w:bookmarkStart w:id="7" w:name="_Toc37774221"/>
                <w:bookmarkStart w:id="8" w:name="_Toc37774260"/>
                <w:r>
                  <w:rPr>
                    <w:rFonts w:hint="eastAsia"/>
                  </w:rPr>
                  <w:t>기획</w:t>
                </w:r>
                <w:bookmarkEnd w:id="6"/>
                <w:bookmarkEnd w:id="7"/>
                <w:bookmarkEnd w:id="8"/>
              </w:p>
              <w:p w14:paraId="75ABA820" w14:textId="7777777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2</w:t>
                </w:r>
                <w:r>
                  <w:t xml:space="preserve">-1.  </w:t>
                </w:r>
                <w:r>
                  <w:rPr>
                    <w:rFonts w:hint="eastAsia"/>
                  </w:rPr>
                  <w:t>주요기능</w:t>
                </w:r>
              </w:p>
              <w:p w14:paraId="555DCD88" w14:textId="1592CC4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2</w:t>
                </w:r>
                <w:r>
                  <w:t xml:space="preserve">-2.  </w:t>
                </w:r>
                <w:r w:rsidR="00BF6B51">
                  <w:rPr>
                    <w:rFonts w:hint="eastAsia"/>
                  </w:rPr>
                  <w:t xml:space="preserve">유사 서비스와의 </w:t>
                </w:r>
                <w:r>
                  <w:rPr>
                    <w:rFonts w:hint="eastAsia"/>
                  </w:rPr>
                  <w:t>차별성</w:t>
                </w:r>
              </w:p>
              <w:p w14:paraId="0AA2C8A1" w14:textId="77777777" w:rsidR="001F2F6E" w:rsidRPr="00AA0D36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2</w:t>
                </w:r>
                <w:r>
                  <w:t xml:space="preserve">-3.  </w:t>
                </w:r>
                <w:r>
                  <w:rPr>
                    <w:rFonts w:hint="eastAsia"/>
                  </w:rPr>
                  <w:t>추가확장가능성</w:t>
                </w:r>
              </w:p>
              <w:p w14:paraId="21F78362" w14:textId="77777777" w:rsidR="001F2F6E" w:rsidRDefault="001F2F6E" w:rsidP="001F2F6E">
                <w:pPr>
                  <w:pStyle w:val="21"/>
                  <w:numPr>
                    <w:ilvl w:val="0"/>
                    <w:numId w:val="14"/>
                  </w:numPr>
                </w:pPr>
                <w:r>
                  <w:rPr>
                    <w:rFonts w:hint="eastAsia"/>
                  </w:rPr>
                  <w:t xml:space="preserve"> </w:t>
                </w:r>
                <w:bookmarkStart w:id="9" w:name="_Toc37773760"/>
                <w:bookmarkStart w:id="10" w:name="_Toc37774222"/>
                <w:bookmarkStart w:id="11" w:name="_Toc37774261"/>
                <w:r>
                  <w:rPr>
                    <w:rFonts w:hint="eastAsia"/>
                  </w:rPr>
                  <w:t>요구사항</w:t>
                </w:r>
                <w:bookmarkEnd w:id="9"/>
                <w:bookmarkEnd w:id="10"/>
                <w:bookmarkEnd w:id="11"/>
              </w:p>
              <w:p w14:paraId="2F78179A" w14:textId="7777777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3</w:t>
                </w:r>
                <w:r>
                  <w:t xml:space="preserve">-1. </w:t>
                </w:r>
                <w:r>
                  <w:rPr>
                    <w:rFonts w:hint="eastAsia"/>
                  </w:rPr>
                  <w:t>사용자 요구사항</w:t>
                </w:r>
              </w:p>
              <w:p w14:paraId="2D2E2FFC" w14:textId="7777777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3</w:t>
                </w:r>
                <w:r>
                  <w:t xml:space="preserve">-2. </w:t>
                </w:r>
                <w:r>
                  <w:rPr>
                    <w:rFonts w:hint="eastAsia"/>
                  </w:rPr>
                  <w:t>기능적 요구사항</w:t>
                </w:r>
              </w:p>
              <w:p w14:paraId="7CCE9E73" w14:textId="5FF3A37F" w:rsidR="001F2F6E" w:rsidRPr="00240586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3</w:t>
                </w:r>
                <w:r>
                  <w:t xml:space="preserve">-3. </w:t>
                </w:r>
                <w:r>
                  <w:rPr>
                    <w:rFonts w:hint="eastAsia"/>
                  </w:rPr>
                  <w:t>비기능적 요구사항</w:t>
                </w:r>
              </w:p>
            </w:sdtContent>
          </w:sdt>
        </w:tc>
      </w:tr>
      <w:tr w:rsidR="001F2F6E" w:rsidRPr="00240586" w14:paraId="38D67B64" w14:textId="77777777" w:rsidTr="00F27E8A">
        <w:trPr>
          <w:trHeight w:val="3546"/>
        </w:trPr>
        <w:tc>
          <w:tcPr>
            <w:tcW w:w="9994" w:type="dxa"/>
          </w:tcPr>
          <w:p w14:paraId="2D26806A" w14:textId="19C717F3" w:rsidR="001F2F6E" w:rsidRDefault="00587A8D" w:rsidP="0081401E">
            <w:pPr>
              <w:pStyle w:val="21"/>
              <w:numPr>
                <w:ilvl w:val="0"/>
                <w:numId w:val="14"/>
              </w:numPr>
            </w:pPr>
            <w:r>
              <w:lastRenderedPageBreak/>
              <w:t xml:space="preserve"> </w:t>
            </w:r>
            <w:bookmarkStart w:id="12" w:name="_Toc37773761"/>
            <w:bookmarkStart w:id="13" w:name="_Toc37774223"/>
            <w:bookmarkStart w:id="14" w:name="_Toc37774262"/>
            <w:r w:rsidR="008C3B46">
              <w:rPr>
                <w:rFonts w:hint="eastAsia"/>
              </w:rPr>
              <w:t>개발환경</w:t>
            </w:r>
            <w:bookmarkEnd w:id="12"/>
            <w:bookmarkEnd w:id="13"/>
            <w:bookmarkEnd w:id="14"/>
          </w:p>
          <w:p w14:paraId="05EE8AAA" w14:textId="39494A28" w:rsidR="00E33398" w:rsidRDefault="00BF65CF" w:rsidP="00F80E26">
            <w:pPr>
              <w:pStyle w:val="21"/>
              <w:numPr>
                <w:ilvl w:val="0"/>
                <w:numId w:val="14"/>
              </w:numPr>
            </w:pPr>
            <w:r>
              <w:rPr>
                <w:rFonts w:hint="eastAsia"/>
              </w:rPr>
              <w:t xml:space="preserve"> </w:t>
            </w:r>
            <w:r w:rsidR="00E33398">
              <w:rPr>
                <w:rFonts w:hint="eastAsia"/>
              </w:rPr>
              <w:t>설계</w:t>
            </w:r>
          </w:p>
          <w:p w14:paraId="5F2E163A" w14:textId="71D2A796" w:rsidR="007233AB" w:rsidRPr="00BF65CF" w:rsidRDefault="00832C5C" w:rsidP="007233AB">
            <w:pPr>
              <w:pStyle w:val="21"/>
              <w:numPr>
                <w:ilvl w:val="0"/>
                <w:numId w:val="14"/>
              </w:numPr>
            </w:pPr>
            <w:r>
              <w:rPr>
                <w:rFonts w:hint="eastAsia"/>
              </w:rPr>
              <w:t xml:space="preserve"> </w:t>
            </w:r>
            <w:r w:rsidR="007233AB">
              <w:rPr>
                <w:rFonts w:hint="eastAsia"/>
              </w:rPr>
              <w:t>구현</w:t>
            </w:r>
          </w:p>
          <w:p w14:paraId="5E8CEFB2" w14:textId="77777777" w:rsidR="00CB2994" w:rsidRDefault="00CB2994" w:rsidP="00CB2994"/>
          <w:p w14:paraId="728B63BD" w14:textId="77777777" w:rsidR="00EA07FB" w:rsidRDefault="00EA07FB" w:rsidP="00CB2994"/>
          <w:p w14:paraId="4B6C6881" w14:textId="77777777" w:rsidR="00EA07FB" w:rsidRDefault="00EA07FB" w:rsidP="00CB2994"/>
          <w:p w14:paraId="15220E1C" w14:textId="77777777" w:rsidR="00EA07FB" w:rsidRDefault="00EA07FB" w:rsidP="00CB2994"/>
          <w:p w14:paraId="23601A1C" w14:textId="56840277" w:rsidR="00EA07FB" w:rsidRPr="00CB2994" w:rsidRDefault="00EA07FB" w:rsidP="00CB2994"/>
        </w:tc>
      </w:tr>
      <w:tr w:rsidR="00832C5C" w:rsidRPr="00240586" w14:paraId="38FFB0D5" w14:textId="77777777" w:rsidTr="00F27E8A">
        <w:trPr>
          <w:trHeight w:val="3546"/>
        </w:trPr>
        <w:tc>
          <w:tcPr>
            <w:tcW w:w="9994" w:type="dxa"/>
          </w:tcPr>
          <w:p w14:paraId="534C810D" w14:textId="77777777" w:rsidR="00832C5C" w:rsidRDefault="00832C5C" w:rsidP="00832C5C">
            <w:pPr>
              <w:pStyle w:val="21"/>
            </w:pPr>
          </w:p>
        </w:tc>
      </w:tr>
    </w:tbl>
    <w:p w14:paraId="30A9EFFB" w14:textId="77777777" w:rsidR="00EA07FB" w:rsidRDefault="00EA07FB" w:rsidP="00EA07FB">
      <w:pPr>
        <w:pStyle w:val="1"/>
        <w:numPr>
          <w:ilvl w:val="0"/>
          <w:numId w:val="25"/>
        </w:numPr>
      </w:pPr>
      <w:bookmarkStart w:id="15" w:name="_Toc37774264"/>
      <w:bookmarkStart w:id="16" w:name="_Toc37773764"/>
      <w:r>
        <w:rPr>
          <w:rFonts w:hint="eastAsia"/>
        </w:rPr>
        <w:t>개요</w:t>
      </w:r>
    </w:p>
    <w:p w14:paraId="69CEA4BB" w14:textId="1E945983" w:rsidR="00DA6F2E" w:rsidRDefault="00DA6F2E" w:rsidP="00EA07FB">
      <w:pPr>
        <w:pStyle w:val="21"/>
        <w:numPr>
          <w:ilvl w:val="1"/>
          <w:numId w:val="26"/>
        </w:numPr>
      </w:pPr>
      <w:r>
        <w:rPr>
          <w:rFonts w:hint="eastAsia"/>
        </w:rPr>
        <w:t>소개</w:t>
      </w:r>
      <w:bookmarkEnd w:id="15"/>
    </w:p>
    <w:p w14:paraId="538B4BF1" w14:textId="77777777" w:rsidR="00F27E8A" w:rsidRDefault="00F27E8A" w:rsidP="00811747">
      <w:pPr>
        <w:pStyle w:val="ae"/>
      </w:pPr>
      <w:r>
        <w:rPr>
          <w:rFonts w:hint="eastAsia"/>
        </w:rPr>
        <w:t>L</w:t>
      </w:r>
      <w:r>
        <w:t>ive in</w:t>
      </w:r>
      <w:r>
        <w:rPr>
          <w:rFonts w:hint="eastAsia"/>
        </w:rPr>
        <w:t xml:space="preserve">프로젝트는 혈액암, 그 중에서도 </w:t>
      </w:r>
      <w:r>
        <w:t>‘</w:t>
      </w:r>
      <w:r>
        <w:rPr>
          <w:rFonts w:hint="eastAsia"/>
        </w:rPr>
        <w:t>재생불량성 빈혈</w:t>
      </w:r>
      <w:r>
        <w:t>’</w:t>
      </w:r>
      <w:r>
        <w:rPr>
          <w:rFonts w:hint="eastAsia"/>
        </w:rPr>
        <w:t>을 앓고 있는 사람들을 위한 웹서비스이다.</w:t>
      </w:r>
    </w:p>
    <w:p w14:paraId="21ED4467" w14:textId="77777777" w:rsidR="00F27E8A" w:rsidRDefault="00F27E8A" w:rsidP="00811747">
      <w:pPr>
        <w:pStyle w:val="ae"/>
      </w:pPr>
      <w:r>
        <w:rPr>
          <w:rFonts w:hint="eastAsia"/>
        </w:rPr>
        <w:t xml:space="preserve">흔히 재생불량성 빈혈을 줄여서 </w:t>
      </w:r>
      <w:r>
        <w:t>‘</w:t>
      </w:r>
      <w:r>
        <w:rPr>
          <w:rFonts w:hint="eastAsia"/>
        </w:rPr>
        <w:t>재빈</w:t>
      </w:r>
      <w:r>
        <w:t>’</w:t>
      </w:r>
      <w:r>
        <w:rPr>
          <w:rFonts w:hint="eastAsia"/>
        </w:rPr>
        <w:t>이라고 부른다.</w:t>
      </w:r>
      <w:r>
        <w:t xml:space="preserve"> </w:t>
      </w:r>
      <w:r>
        <w:rPr>
          <w:rFonts w:hint="eastAsia"/>
        </w:rPr>
        <w:t xml:space="preserve">우리는 재빈을 </w:t>
      </w:r>
      <w:r>
        <w:t>re:bin(</w:t>
      </w:r>
      <w:r>
        <w:rPr>
          <w:rFonts w:hint="eastAsia"/>
        </w:rPr>
        <w:t xml:space="preserve">리빈)으로 풀어서 이와 소리가 비슷한 단어인 </w:t>
      </w:r>
      <w:r>
        <w:t>Live in</w:t>
      </w:r>
      <w:r>
        <w:rPr>
          <w:rFonts w:hint="eastAsia"/>
        </w:rPr>
        <w:t xml:space="preserve">으로 프로젝트명을 </w:t>
      </w:r>
      <w:r>
        <w:rPr>
          <w:rFonts w:hint="eastAsia"/>
        </w:rPr>
        <w:lastRenderedPageBreak/>
        <w:t>정했다.</w:t>
      </w:r>
      <w:r>
        <w:t xml:space="preserve"> Live in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희귀난치병인 재생불량성 빈혈로부터 살아남다</w:t>
      </w:r>
      <w:r>
        <w:t>’</w:t>
      </w:r>
      <w:r>
        <w:rPr>
          <w:rFonts w:hint="eastAsia"/>
        </w:rPr>
        <w:t>라</w:t>
      </w:r>
      <w:r w:rsidRPr="00816747">
        <w:rPr>
          <w:rFonts w:hint="eastAsia"/>
        </w:rPr>
        <w:t>는</w:t>
      </w:r>
      <w:r w:rsidRPr="00816747">
        <w:t xml:space="preserve"> 뜻도 있지만, </w:t>
      </w:r>
      <w:r>
        <w:t>‘</w:t>
      </w:r>
      <w:r w:rsidRPr="00816747">
        <w:t>같은 아픔을 지닌 사람들이 이곳에 공존하다</w:t>
      </w:r>
      <w:r>
        <w:t>’</w:t>
      </w:r>
      <w:r w:rsidRPr="00816747">
        <w:t>라는 의미</w:t>
      </w:r>
      <w:r>
        <w:rPr>
          <w:rFonts w:hint="eastAsia"/>
        </w:rPr>
        <w:t>도 담고 있다.</w:t>
      </w:r>
    </w:p>
    <w:p w14:paraId="18DC3934" w14:textId="7E54F7F2" w:rsidR="00F27E8A" w:rsidRDefault="00F27E8A" w:rsidP="00F27E8A"/>
    <w:p w14:paraId="3750F995" w14:textId="7BD44F9E" w:rsidR="00AB02A7" w:rsidRDefault="00DA6F2E" w:rsidP="00EA07FB">
      <w:pPr>
        <w:pStyle w:val="21"/>
        <w:numPr>
          <w:ilvl w:val="1"/>
          <w:numId w:val="26"/>
        </w:numPr>
      </w:pPr>
      <w:bookmarkStart w:id="17" w:name="_Toc37774265"/>
      <w:r>
        <w:rPr>
          <w:rFonts w:hint="eastAsia"/>
        </w:rPr>
        <w:t>문제의식</w:t>
      </w:r>
      <w:bookmarkEnd w:id="16"/>
      <w:bookmarkEnd w:id="17"/>
    </w:p>
    <w:p w14:paraId="16225B1A" w14:textId="658739CA" w:rsidR="00DE132C" w:rsidRDefault="005D1096" w:rsidP="00727D81">
      <w:pPr>
        <w:pStyle w:val="ae"/>
        <w:numPr>
          <w:ilvl w:val="0"/>
          <w:numId w:val="20"/>
        </w:numPr>
      </w:pPr>
      <w:r>
        <w:rPr>
          <w:rFonts w:hint="eastAsia"/>
        </w:rPr>
        <w:t xml:space="preserve">재생불량성 빈혈과 같은 </w:t>
      </w:r>
      <w:r w:rsidR="00852B24">
        <w:rPr>
          <w:rFonts w:hint="eastAsia"/>
        </w:rPr>
        <w:t>혈액암 환자</w:t>
      </w:r>
      <w:r w:rsidR="00802F76">
        <w:rPr>
          <w:rFonts w:hint="eastAsia"/>
        </w:rPr>
        <w:t xml:space="preserve">들은 </w:t>
      </w:r>
      <w:r w:rsidR="00C921B8">
        <w:rPr>
          <w:rFonts w:hint="eastAsia"/>
        </w:rPr>
        <w:t>매일같이 자신의 수치를 확</w:t>
      </w:r>
      <w:r w:rsidR="00463024">
        <w:rPr>
          <w:rFonts w:hint="eastAsia"/>
        </w:rPr>
        <w:t>인하고</w:t>
      </w:r>
      <w:r w:rsidR="00361F5C">
        <w:rPr>
          <w:rFonts w:hint="eastAsia"/>
        </w:rPr>
        <w:t>,</w:t>
      </w:r>
      <w:r w:rsidR="00463024">
        <w:rPr>
          <w:rFonts w:hint="eastAsia"/>
        </w:rPr>
        <w:t xml:space="preserve"> </w:t>
      </w:r>
      <w:r>
        <w:rPr>
          <w:rFonts w:hint="eastAsia"/>
        </w:rPr>
        <w:t>그 수치에 따</w:t>
      </w:r>
      <w:r w:rsidR="00D8383F">
        <w:rPr>
          <w:rFonts w:hint="eastAsia"/>
        </w:rPr>
        <w:t>른</w:t>
      </w:r>
      <w:r>
        <w:rPr>
          <w:rFonts w:hint="eastAsia"/>
        </w:rPr>
        <w:t xml:space="preserve"> </w:t>
      </w:r>
      <w:r w:rsidR="00C921B8">
        <w:rPr>
          <w:rFonts w:hint="eastAsia"/>
        </w:rPr>
        <w:t>여러 제약 조건</w:t>
      </w:r>
      <w:r w:rsidR="00361F5C">
        <w:rPr>
          <w:rFonts w:hint="eastAsia"/>
        </w:rPr>
        <w:t>을 따라야한다</w:t>
      </w:r>
      <w:r>
        <w:rPr>
          <w:rFonts w:hint="eastAsia"/>
        </w:rPr>
        <w:t>.</w:t>
      </w:r>
    </w:p>
    <w:p w14:paraId="7EF40E3C" w14:textId="385D1128" w:rsidR="00802F76" w:rsidRDefault="0065200E" w:rsidP="00C921B8">
      <w:pPr>
        <w:pStyle w:val="ae"/>
      </w:pPr>
      <w:r w:rsidRPr="0065200E">
        <w:rPr>
          <w:b/>
          <w:noProof/>
        </w:rPr>
        <w:drawing>
          <wp:inline distT="0" distB="0" distL="0" distR="0" wp14:anchorId="6A94E799" wp14:editId="71D10527">
            <wp:extent cx="3083841" cy="2715491"/>
            <wp:effectExtent l="0" t="0" r="2540" b="8890"/>
            <wp:docPr id="32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93C6E6DB-26BD-4BF6-9974-9F7BDF04CB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93C6E6DB-26BD-4BF6-9974-9F7BDF04CB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276" cy="27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65200E">
        <w:rPr>
          <w:b/>
          <w:noProof/>
        </w:rPr>
        <w:drawing>
          <wp:inline distT="0" distB="0" distL="0" distR="0" wp14:anchorId="58FC63BD" wp14:editId="21DB6C10">
            <wp:extent cx="3093318" cy="2854036"/>
            <wp:effectExtent l="0" t="0" r="0" b="3810"/>
            <wp:docPr id="34" name="그림 33">
              <a:extLst xmlns:a="http://schemas.openxmlformats.org/drawingml/2006/main">
                <a:ext uri="{FF2B5EF4-FFF2-40B4-BE49-F238E27FC236}">
                  <a16:creationId xmlns:a16="http://schemas.microsoft.com/office/drawing/2014/main" id="{0786E1A3-4284-40EA-A8D4-BF50D53408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3">
                      <a:extLst>
                        <a:ext uri="{FF2B5EF4-FFF2-40B4-BE49-F238E27FC236}">
                          <a16:creationId xmlns:a16="http://schemas.microsoft.com/office/drawing/2014/main" id="{0786E1A3-4284-40EA-A8D4-BF50D53408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971" cy="28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6F1" w14:textId="7C1B4ABB" w:rsidR="00390A03" w:rsidRDefault="00390A03" w:rsidP="00C921B8">
      <w:pPr>
        <w:pStyle w:val="ae"/>
      </w:pPr>
    </w:p>
    <w:p w14:paraId="0D8F612E" w14:textId="346D7C1B" w:rsidR="00EB44A0" w:rsidRDefault="00EB44A0" w:rsidP="00C921B8">
      <w:pPr>
        <w:pStyle w:val="ae"/>
      </w:pPr>
    </w:p>
    <w:p w14:paraId="673EE8E1" w14:textId="77777777" w:rsidR="00EB44A0" w:rsidRDefault="00EB44A0" w:rsidP="00C921B8">
      <w:pPr>
        <w:pStyle w:val="ae"/>
      </w:pPr>
    </w:p>
    <w:p w14:paraId="20277DD3" w14:textId="46E29E88" w:rsidR="0074165C" w:rsidRDefault="00390A03" w:rsidP="00C921B8">
      <w:pPr>
        <w:pStyle w:val="ae"/>
        <w:numPr>
          <w:ilvl w:val="0"/>
          <w:numId w:val="20"/>
        </w:numPr>
      </w:pPr>
      <w:r>
        <w:rPr>
          <w:rFonts w:hint="eastAsia"/>
        </w:rPr>
        <w:t>희귀난치병 환자</w:t>
      </w:r>
      <w:r w:rsidR="0074165C">
        <w:rPr>
          <w:rFonts w:hint="eastAsia"/>
        </w:rPr>
        <w:t>와 가족들이 힘들어하는 것은 무엇보다 심리적인 문제가 크다.</w:t>
      </w:r>
    </w:p>
    <w:p w14:paraId="03C45710" w14:textId="56F64C13" w:rsidR="0074165C" w:rsidRDefault="00EE40AE" w:rsidP="00C921B8">
      <w:pPr>
        <w:pStyle w:val="ae"/>
      </w:pPr>
      <w:r w:rsidRPr="00EE40AE">
        <w:rPr>
          <w:b/>
          <w:noProof/>
        </w:rPr>
        <w:lastRenderedPageBreak/>
        <mc:AlternateContent>
          <mc:Choice Requires="wpg">
            <w:drawing>
              <wp:inline distT="0" distB="0" distL="0" distR="0" wp14:anchorId="3423C816" wp14:editId="0F809D34">
                <wp:extent cx="3178421" cy="2514600"/>
                <wp:effectExtent l="0" t="0" r="3175" b="0"/>
                <wp:docPr id="1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421" cy="2514600"/>
                          <a:chOff x="0" y="0"/>
                          <a:chExt cx="4697751" cy="3717266"/>
                        </a:xfrm>
                      </wpg:grpSpPr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751" cy="1659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59323"/>
                            <a:ext cx="4697751" cy="20579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049B78" id="그룹 8" o:spid="_x0000_s1026" style="width:250.25pt;height:198pt;mso-position-horizontal-relative:char;mso-position-vertical-relative:line" coordsize="46977,37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style="position:absolute;width:46977;height:16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">
                  <v:imagedata r:id="rId16" o:title=""/>
                </v:shape>
                <v:shape id="그림 16" o:spid="_x0000_s1028" type="#_x0000_t75" style="position:absolute;top:16593;width:46977;height:20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">
                  <v:imagedata r:id="rId17" o:title=""/>
                </v:shape>
                <w10:anchorlock/>
              </v:group>
            </w:pict>
          </mc:Fallback>
        </mc:AlternateContent>
      </w:r>
      <w:r w:rsidR="00ED7545">
        <w:t xml:space="preserve"> </w:t>
      </w:r>
      <w:r>
        <w:rPr>
          <w:rFonts w:hint="eastAsia"/>
        </w:rPr>
        <w:t xml:space="preserve"> </w:t>
      </w:r>
      <w:r>
        <w:t xml:space="preserve"> </w:t>
      </w:r>
      <w:r w:rsidR="00ED7545" w:rsidRPr="00ED7545">
        <w:rPr>
          <w:b/>
          <w:noProof/>
        </w:rPr>
        <mc:AlternateContent>
          <mc:Choice Requires="wpg">
            <w:drawing>
              <wp:inline distT="0" distB="0" distL="0" distR="0" wp14:anchorId="39A4D6D3" wp14:editId="06B785D7">
                <wp:extent cx="2888672" cy="2671987"/>
                <wp:effectExtent l="0" t="0" r="6985" b="0"/>
                <wp:docPr id="17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72" cy="2671987"/>
                          <a:chOff x="0" y="0"/>
                          <a:chExt cx="4647620" cy="4299057"/>
                        </a:xfrm>
                      </wpg:grpSpPr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478" cy="952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142" y="885653"/>
                            <a:ext cx="4638478" cy="3413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E7BDE0" id="그룹 10" o:spid="_x0000_s1026" style="width:227.45pt;height:210.4pt;mso-position-horizontal-relative:char;mso-position-vertical-relative:line" coordsize="46476,42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">
                <v:shape id="그림 18" o:spid="_x0000_s1027" type="#_x0000_t75" style="position:absolute;width:46384;height: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">
                  <v:imagedata r:id="rId20" o:title=""/>
                </v:shape>
                <v:shape id="그림 19" o:spid="_x0000_s1028" type="#_x0000_t75" style="position:absolute;left:91;top:8856;width:46385;height:34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">
                  <v:imagedata r:id="rId2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1D15975" w14:textId="1761AE34" w:rsidR="0046560C" w:rsidRDefault="0046560C" w:rsidP="00C921B8">
      <w:pPr>
        <w:pStyle w:val="ae"/>
      </w:pPr>
    </w:p>
    <w:p w14:paraId="6C59DACF" w14:textId="5D9A2AD3" w:rsidR="00372711" w:rsidRDefault="00372711" w:rsidP="00EA07FB">
      <w:pPr>
        <w:pStyle w:val="21"/>
        <w:numPr>
          <w:ilvl w:val="1"/>
          <w:numId w:val="26"/>
        </w:numPr>
      </w:pPr>
      <w:bookmarkStart w:id="18" w:name="_Toc37773765"/>
      <w:bookmarkStart w:id="19" w:name="_Toc37774266"/>
      <w:r>
        <w:rPr>
          <w:rFonts w:hint="eastAsia"/>
        </w:rPr>
        <w:t>기대효과</w:t>
      </w:r>
      <w:bookmarkStart w:id="20" w:name="_Toc37773766"/>
      <w:bookmarkEnd w:id="18"/>
      <w:bookmarkEnd w:id="19"/>
      <w:bookmarkEnd w:id="20"/>
    </w:p>
    <w:p w14:paraId="7E69D83C" w14:textId="63375979" w:rsidR="003055D0" w:rsidRDefault="00201030" w:rsidP="00201030">
      <w:pPr>
        <w:pStyle w:val="ae"/>
      </w:pPr>
      <w:r>
        <w:rPr>
          <w:rFonts w:hint="eastAsia"/>
        </w:rPr>
        <w:t>질병에 대한 치료와 완전한 재활은 우리의 영역 밖이다.</w:t>
      </w:r>
      <w:r>
        <w:t xml:space="preserve"> </w:t>
      </w:r>
      <w:r>
        <w:rPr>
          <w:rFonts w:hint="eastAsia"/>
        </w:rPr>
        <w:t>우리는 환자의 외로움과 홀로 준비해야하는 것들에 포커스를 맞추어 희귀난치병의 희소성을 지우고</w:t>
      </w:r>
      <w:r w:rsidR="00BB314C">
        <w:t xml:space="preserve">, </w:t>
      </w:r>
      <w:r w:rsidR="00393510">
        <w:rPr>
          <w:rFonts w:hint="eastAsia"/>
        </w:rPr>
        <w:t xml:space="preserve">그 </w:t>
      </w:r>
      <w:r w:rsidR="00944286">
        <w:rPr>
          <w:rFonts w:hint="eastAsia"/>
        </w:rPr>
        <w:t xml:space="preserve">누구보다 서로의 감정을 잘 알고 이해할 수 있는 </w:t>
      </w:r>
      <w:r w:rsidR="00BB314C">
        <w:rPr>
          <w:rFonts w:hint="eastAsia"/>
        </w:rPr>
        <w:t>같은 처지의 사람들과 공감하며 함께</w:t>
      </w:r>
      <w:r w:rsidR="009A653A">
        <w:t xml:space="preserve"> </w:t>
      </w:r>
      <w:r w:rsidR="009A653A">
        <w:rPr>
          <w:rFonts w:hint="eastAsia"/>
        </w:rPr>
        <w:t>살아갈 수 있도록 도와준다.</w:t>
      </w:r>
    </w:p>
    <w:p w14:paraId="5617D1EB" w14:textId="0A149C97" w:rsidR="00AD1064" w:rsidRDefault="003D2A38" w:rsidP="00201030">
      <w:pPr>
        <w:pStyle w:val="ae"/>
      </w:pPr>
      <w:r>
        <w:rPr>
          <w:rFonts w:hint="eastAsia"/>
        </w:rPr>
        <w:t>여기저기 흩어져</w:t>
      </w:r>
      <w:r w:rsidR="00BE1263">
        <w:rPr>
          <w:rFonts w:hint="eastAsia"/>
        </w:rPr>
        <w:t xml:space="preserve"> </w:t>
      </w:r>
      <w:r>
        <w:rPr>
          <w:rFonts w:hint="eastAsia"/>
        </w:rPr>
        <w:t>있는 정보들</w:t>
      </w:r>
      <w:r w:rsidR="00BE1263">
        <w:rPr>
          <w:rFonts w:hint="eastAsia"/>
        </w:rPr>
        <w:t>을</w:t>
      </w:r>
      <w:r>
        <w:rPr>
          <w:rFonts w:hint="eastAsia"/>
        </w:rPr>
        <w:t xml:space="preserve"> 한 곳에 모아 둠으로써 </w:t>
      </w:r>
      <w:r w:rsidR="00804896">
        <w:rPr>
          <w:rFonts w:hint="eastAsia"/>
        </w:rPr>
        <w:t>보다 쉽게 원하는 정보를 찾아볼 수 있다.</w:t>
      </w:r>
    </w:p>
    <w:p w14:paraId="53C7F41E" w14:textId="6E2070AF" w:rsidR="00813038" w:rsidRDefault="00813038" w:rsidP="00201030">
      <w:pPr>
        <w:pStyle w:val="ae"/>
      </w:pPr>
    </w:p>
    <w:p w14:paraId="6D8FE7D3" w14:textId="77777777" w:rsidR="00E3523D" w:rsidRDefault="00E3523D" w:rsidP="00201030">
      <w:pPr>
        <w:pStyle w:val="ae"/>
      </w:pPr>
    </w:p>
    <w:p w14:paraId="073E9B71" w14:textId="07DDFA26" w:rsidR="0026255E" w:rsidRDefault="0026255E" w:rsidP="00201030">
      <w:pPr>
        <w:pStyle w:val="ae"/>
      </w:pPr>
    </w:p>
    <w:p w14:paraId="69D22AD7" w14:textId="77777777" w:rsidR="0026255E" w:rsidRDefault="0026255E" w:rsidP="00201030">
      <w:pPr>
        <w:pStyle w:val="ae"/>
      </w:pPr>
    </w:p>
    <w:p w14:paraId="43E671AE" w14:textId="4F879E2C" w:rsidR="00FC3C14" w:rsidRDefault="00FC3C14" w:rsidP="00EA07FB">
      <w:pPr>
        <w:pStyle w:val="1"/>
        <w:numPr>
          <w:ilvl w:val="0"/>
          <w:numId w:val="25"/>
        </w:numPr>
      </w:pPr>
      <w:r>
        <w:rPr>
          <w:rFonts w:hint="eastAsia"/>
        </w:rPr>
        <w:t>기획</w:t>
      </w:r>
    </w:p>
    <w:p w14:paraId="43C1728E" w14:textId="73D78C50" w:rsidR="0026255E" w:rsidRDefault="0026255E" w:rsidP="0026255E">
      <w:pPr>
        <w:pStyle w:val="21"/>
      </w:pPr>
      <w:r>
        <w:rPr>
          <w:rFonts w:hint="eastAsia"/>
        </w:rPr>
        <w:t>2</w:t>
      </w:r>
      <w:r>
        <w:t xml:space="preserve">-1. </w:t>
      </w:r>
      <w:r w:rsidR="00B97ACF">
        <w:rPr>
          <w:rFonts w:hint="eastAsia"/>
        </w:rPr>
        <w:t>주요기능</w:t>
      </w:r>
    </w:p>
    <w:p w14:paraId="2F2ED0E0" w14:textId="37AE5F3C" w:rsidR="00B97ACF" w:rsidRDefault="00AD4489" w:rsidP="00E3523D">
      <w:r>
        <w:rPr>
          <w:rFonts w:hint="eastAsia"/>
        </w:rPr>
        <w:t>[마이페이지]</w:t>
      </w:r>
    </w:p>
    <w:p w14:paraId="378847D4" w14:textId="0CF001BC" w:rsidR="00E3523D" w:rsidRDefault="00E3523D" w:rsidP="00E3523D">
      <w:pPr>
        <w:pStyle w:val="ae"/>
        <w:numPr>
          <w:ilvl w:val="0"/>
          <w:numId w:val="24"/>
        </w:numPr>
      </w:pPr>
      <w:r>
        <w:rPr>
          <w:rFonts w:hint="eastAsia"/>
        </w:rPr>
        <w:t>수치 기록 및 확인</w:t>
      </w:r>
    </w:p>
    <w:p w14:paraId="6E7F3667" w14:textId="4647D65B" w:rsidR="00E3523D" w:rsidRDefault="00D3349F" w:rsidP="00E3523D">
      <w:pPr>
        <w:pStyle w:val="ae"/>
        <w:numPr>
          <w:ilvl w:val="0"/>
          <w:numId w:val="24"/>
        </w:numPr>
      </w:pPr>
      <w:r>
        <w:rPr>
          <w:rFonts w:hint="eastAsia"/>
        </w:rPr>
        <w:lastRenderedPageBreak/>
        <w:t>나만의 일기장</w:t>
      </w:r>
    </w:p>
    <w:p w14:paraId="4CF728D7" w14:textId="76587D10" w:rsidR="00D3349F" w:rsidRDefault="00D3349F" w:rsidP="00E3523D">
      <w:pPr>
        <w:pStyle w:val="ae"/>
        <w:numPr>
          <w:ilvl w:val="0"/>
          <w:numId w:val="24"/>
        </w:numPr>
      </w:pPr>
      <w:r>
        <w:rPr>
          <w:rFonts w:hint="eastAsia"/>
        </w:rPr>
        <w:t>병원일정관리 캘린더</w:t>
      </w:r>
    </w:p>
    <w:p w14:paraId="3BC2CDBE" w14:textId="6E85C521" w:rsidR="00D3349F" w:rsidRDefault="00D3349F" w:rsidP="00D3349F">
      <w:r>
        <w:rPr>
          <w:rFonts w:hint="eastAsia"/>
        </w:rPr>
        <w:t>[투병일기]</w:t>
      </w:r>
    </w:p>
    <w:p w14:paraId="1CE87DF3" w14:textId="7B343C1A" w:rsidR="00623F27" w:rsidRDefault="00623F27" w:rsidP="00623F27">
      <w:pPr>
        <w:pStyle w:val="ae"/>
        <w:numPr>
          <w:ilvl w:val="0"/>
          <w:numId w:val="24"/>
        </w:numPr>
      </w:pPr>
      <w:r>
        <w:rPr>
          <w:rFonts w:hint="eastAsia"/>
        </w:rPr>
        <w:t xml:space="preserve">같은 병을 앓고 있는 사람들의 이야기를 보며 </w:t>
      </w:r>
      <w:r w:rsidR="00844465">
        <w:rPr>
          <w:rFonts w:hint="eastAsia"/>
        </w:rPr>
        <w:t>공감하고 힘을 얻을 수 있는 공간</w:t>
      </w:r>
    </w:p>
    <w:p w14:paraId="34057B6C" w14:textId="77777777" w:rsidR="00F80A7C" w:rsidRDefault="00D3349F" w:rsidP="00F80A7C">
      <w:pPr>
        <w:rPr>
          <w:b w:val="0"/>
        </w:rPr>
      </w:pPr>
      <w:r>
        <w:rPr>
          <w:rFonts w:hint="eastAsia"/>
        </w:rPr>
        <w:t>[병원,</w:t>
      </w:r>
      <w:r>
        <w:t xml:space="preserve"> </w:t>
      </w:r>
      <w:r>
        <w:rPr>
          <w:rFonts w:hint="eastAsia"/>
        </w:rPr>
        <w:t>의사 찾기]</w:t>
      </w:r>
    </w:p>
    <w:p w14:paraId="13C63CA7" w14:textId="2AEDCD74" w:rsidR="00F80A7C" w:rsidRDefault="00F80A7C" w:rsidP="00F80A7C">
      <w:pPr>
        <w:pStyle w:val="ae"/>
        <w:numPr>
          <w:ilvl w:val="0"/>
          <w:numId w:val="24"/>
        </w:numPr>
      </w:pPr>
      <w:r>
        <w:rPr>
          <w:rFonts w:hint="eastAsia"/>
        </w:rPr>
        <w:t>거리</w:t>
      </w:r>
      <w:r>
        <w:t>/</w:t>
      </w:r>
      <w:r>
        <w:rPr>
          <w:rFonts w:hint="eastAsia"/>
        </w:rPr>
        <w:t>지역별 병원 검색</w:t>
      </w:r>
    </w:p>
    <w:p w14:paraId="3032ACDC" w14:textId="4022DE34" w:rsidR="00576D73" w:rsidRDefault="00F80A7C" w:rsidP="00576D73">
      <w:pPr>
        <w:pStyle w:val="ae"/>
        <w:numPr>
          <w:ilvl w:val="0"/>
          <w:numId w:val="24"/>
        </w:numPr>
      </w:pPr>
      <w:r>
        <w:rPr>
          <w:rFonts w:hint="eastAsia"/>
        </w:rPr>
        <w:t>리뷰</w:t>
      </w:r>
    </w:p>
    <w:p w14:paraId="3BB8DB5C" w14:textId="653ADEC2" w:rsidR="00860FD1" w:rsidRDefault="00860FD1" w:rsidP="00860FD1">
      <w:pPr>
        <w:pStyle w:val="21"/>
      </w:pPr>
      <w:r>
        <w:rPr>
          <w:rFonts w:hint="eastAsia"/>
        </w:rPr>
        <w:t>2</w:t>
      </w:r>
      <w:r>
        <w:t xml:space="preserve">-2. </w:t>
      </w:r>
      <w:r>
        <w:rPr>
          <w:rFonts w:hint="eastAsia"/>
        </w:rPr>
        <w:t>유사서비스와의 차별성</w:t>
      </w:r>
    </w:p>
    <w:p w14:paraId="582D7677" w14:textId="2BAFC884" w:rsidR="00576D73" w:rsidRDefault="00860FD1" w:rsidP="00860FD1">
      <w:r>
        <w:rPr>
          <w:rFonts w:hint="eastAsia"/>
        </w:rPr>
        <w:t>[커뮤니티]</w:t>
      </w:r>
      <w:r w:rsidR="00AC2716">
        <w:t xml:space="preserve"> + [</w:t>
      </w:r>
      <w:r w:rsidR="00AC2716">
        <w:rPr>
          <w:rFonts w:hint="eastAsia"/>
        </w:rPr>
        <w:t>자기관리]</w:t>
      </w:r>
    </w:p>
    <w:p w14:paraId="01B0A463" w14:textId="30615F2B" w:rsidR="00AC2716" w:rsidRDefault="00AC2716" w:rsidP="00AC2716">
      <w:pPr>
        <w:pStyle w:val="21"/>
      </w:pPr>
      <w:r>
        <w:rPr>
          <w:rFonts w:hint="eastAsia"/>
        </w:rPr>
        <w:t>2</w:t>
      </w:r>
      <w:r>
        <w:t xml:space="preserve">-3. </w:t>
      </w:r>
      <w:r>
        <w:rPr>
          <w:rFonts w:hint="eastAsia"/>
        </w:rPr>
        <w:t>추가확장가능성</w:t>
      </w:r>
    </w:p>
    <w:p w14:paraId="228CC0AD" w14:textId="253DCC78" w:rsidR="00AC2716" w:rsidRDefault="00AC2716" w:rsidP="00AC2716">
      <w:r>
        <w:rPr>
          <w:rFonts w:hint="eastAsia"/>
        </w:rPr>
        <w:t>[정보</w:t>
      </w:r>
      <w:r>
        <w:t>]</w:t>
      </w:r>
    </w:p>
    <w:p w14:paraId="4ED9E692" w14:textId="66F18F2B" w:rsidR="00AC2716" w:rsidRDefault="00AC2716" w:rsidP="00AC2716">
      <w:pPr>
        <w:pStyle w:val="ae"/>
        <w:numPr>
          <w:ilvl w:val="0"/>
          <w:numId w:val="24"/>
        </w:numPr>
      </w:pPr>
      <w:r>
        <w:rPr>
          <w:rFonts w:hint="eastAsia"/>
        </w:rPr>
        <w:t>유용한 정보 공유</w:t>
      </w:r>
    </w:p>
    <w:p w14:paraId="5C0E5BAE" w14:textId="2D28354C" w:rsidR="00AC2716" w:rsidRDefault="00AC2716" w:rsidP="00AC2716">
      <w:pPr>
        <w:pStyle w:val="ae"/>
        <w:numPr>
          <w:ilvl w:val="0"/>
          <w:numId w:val="24"/>
        </w:numPr>
      </w:pPr>
      <w:r>
        <w:rPr>
          <w:rFonts w:hint="eastAsia"/>
        </w:rPr>
        <w:t>최신 뉴스 업데이트</w:t>
      </w:r>
    </w:p>
    <w:p w14:paraId="7E7D4F20" w14:textId="7A917441" w:rsidR="00AC2716" w:rsidRDefault="00AC2716" w:rsidP="00AC2716">
      <w:r>
        <w:rPr>
          <w:rFonts w:hint="eastAsia"/>
        </w:rPr>
        <w:t>[온라인 상담]</w:t>
      </w:r>
    </w:p>
    <w:p w14:paraId="3925E50A" w14:textId="3FE4A5DD" w:rsidR="00AC2716" w:rsidRDefault="00AC2716" w:rsidP="00AC2716">
      <w:pPr>
        <w:pStyle w:val="ae"/>
        <w:numPr>
          <w:ilvl w:val="0"/>
          <w:numId w:val="24"/>
        </w:numPr>
      </w:pPr>
      <w:r>
        <w:rPr>
          <w:rFonts w:hint="eastAsia"/>
        </w:rPr>
        <w:t>상담게시판에 글을 작성하면</w:t>
      </w:r>
      <w:r w:rsidR="00576D73">
        <w:rPr>
          <w:rFonts w:hint="eastAsia"/>
        </w:rPr>
        <w:t xml:space="preserve"> 전문가가 직접 답글을 달아줄 수 있는 온라인 상담</w:t>
      </w:r>
    </w:p>
    <w:p w14:paraId="41BBE8C0" w14:textId="7351B2A4" w:rsidR="00576D73" w:rsidRDefault="00576D73" w:rsidP="00576D73">
      <w:r>
        <w:rPr>
          <w:rFonts w:hint="eastAsia"/>
        </w:rPr>
        <w:t>[쇼핑]</w:t>
      </w:r>
    </w:p>
    <w:p w14:paraId="203F4414" w14:textId="5AA05CB9" w:rsidR="00576D73" w:rsidRPr="00AC2716" w:rsidRDefault="00576D73" w:rsidP="00576D73">
      <w:pPr>
        <w:pStyle w:val="ae"/>
        <w:numPr>
          <w:ilvl w:val="0"/>
          <w:numId w:val="24"/>
        </w:numPr>
      </w:pPr>
      <w:r>
        <w:rPr>
          <w:rFonts w:hint="eastAsia"/>
        </w:rPr>
        <w:t>맞춤 용품이나 음식 등 관련 쇼핑몰 연결 또는 추천</w:t>
      </w:r>
    </w:p>
    <w:p w14:paraId="5C387CC3" w14:textId="565FD7F3" w:rsidR="00FC3C14" w:rsidRDefault="0026255E" w:rsidP="00EA07FB">
      <w:pPr>
        <w:pStyle w:val="1"/>
        <w:numPr>
          <w:ilvl w:val="0"/>
          <w:numId w:val="25"/>
        </w:numPr>
      </w:pPr>
      <w:r>
        <w:rPr>
          <w:rFonts w:hint="eastAsia"/>
        </w:rPr>
        <w:t>요구사항</w:t>
      </w:r>
    </w:p>
    <w:p w14:paraId="35EC6543" w14:textId="50248860" w:rsidR="00C06F87" w:rsidRDefault="00C06F87" w:rsidP="00C06F87">
      <w:pPr>
        <w:pStyle w:val="21"/>
      </w:pPr>
      <w:r>
        <w:rPr>
          <w:rFonts w:hint="eastAsia"/>
        </w:rPr>
        <w:t>3</w:t>
      </w:r>
      <w:r>
        <w:t xml:space="preserve">-1. </w:t>
      </w:r>
      <w:r w:rsidR="00860FD1">
        <w:rPr>
          <w:rFonts w:hint="eastAsia"/>
        </w:rPr>
        <w:t>사용자 요구사항</w:t>
      </w:r>
    </w:p>
    <w:p w14:paraId="24909F9F" w14:textId="033886DC" w:rsidR="00B56E22" w:rsidRDefault="00161245" w:rsidP="00B56E22">
      <w:pPr>
        <w:pStyle w:val="ae"/>
        <w:numPr>
          <w:ilvl w:val="0"/>
          <w:numId w:val="28"/>
        </w:numPr>
      </w:pPr>
      <w:r>
        <w:rPr>
          <w:rFonts w:hint="eastAsia"/>
        </w:rPr>
        <w:t>로그인/회원가입</w:t>
      </w:r>
      <w:r w:rsidR="00E311D1">
        <w:rPr>
          <w:rFonts w:hint="eastAsia"/>
        </w:rPr>
        <w:t>을 할 수 있다.</w:t>
      </w:r>
    </w:p>
    <w:p w14:paraId="165D6A29" w14:textId="4BFCABED" w:rsidR="00161245" w:rsidRDefault="00E311D1" w:rsidP="00B56E22">
      <w:pPr>
        <w:pStyle w:val="ae"/>
        <w:numPr>
          <w:ilvl w:val="0"/>
          <w:numId w:val="28"/>
        </w:numPr>
      </w:pPr>
      <w:r>
        <w:rPr>
          <w:rFonts w:hint="eastAsia"/>
        </w:rPr>
        <w:lastRenderedPageBreak/>
        <w:t>로그인을</w:t>
      </w:r>
      <w:r>
        <w:t xml:space="preserve"> </w:t>
      </w:r>
      <w:r>
        <w:rPr>
          <w:rFonts w:hint="eastAsia"/>
        </w:rPr>
        <w:t>하면 메인 페이지에서 가장 최근의</w:t>
      </w:r>
      <w:r>
        <w:t xml:space="preserve"> </w:t>
      </w:r>
      <w:r>
        <w:rPr>
          <w:rFonts w:hint="eastAsia"/>
        </w:rPr>
        <w:t>일정과 해당 일정의 내용을 확인할 수 있다.</w:t>
      </w:r>
    </w:p>
    <w:p w14:paraId="375C796A" w14:textId="4C84ABC0" w:rsidR="00E311D1" w:rsidRDefault="00515E37" w:rsidP="00B56E22">
      <w:pPr>
        <w:pStyle w:val="ae"/>
        <w:numPr>
          <w:ilvl w:val="0"/>
          <w:numId w:val="28"/>
        </w:numPr>
      </w:pPr>
      <w:r>
        <w:rPr>
          <w:rFonts w:hint="eastAsia"/>
        </w:rPr>
        <w:t>투병일기 게시판</w:t>
      </w:r>
      <w:r w:rsidR="00AE6CDF">
        <w:rPr>
          <w:rFonts w:hint="eastAsia"/>
        </w:rPr>
        <w:t>에</w:t>
      </w:r>
      <w:r w:rsidR="00237306">
        <w:rPr>
          <w:rFonts w:hint="eastAsia"/>
        </w:rPr>
        <w:t xml:space="preserve"> 있는 게시글 중</w:t>
      </w:r>
      <w:r w:rsidR="00AE6CDF">
        <w:rPr>
          <w:rFonts w:hint="eastAsia"/>
        </w:rPr>
        <w:t xml:space="preserve"> 가장 최근에 작성된 </w:t>
      </w:r>
      <w:r w:rsidR="00AE6CDF">
        <w:t>4</w:t>
      </w:r>
      <w:r w:rsidR="00AE6CDF">
        <w:rPr>
          <w:rFonts w:hint="eastAsia"/>
        </w:rPr>
        <w:t xml:space="preserve">개의 글의 제목과 내용 일부를 </w:t>
      </w:r>
      <w:r w:rsidR="00237306">
        <w:rPr>
          <w:rFonts w:hint="eastAsia"/>
        </w:rPr>
        <w:t>메인 페이지에서 미리 볼 수 있다.</w:t>
      </w:r>
    </w:p>
    <w:p w14:paraId="18BDCC74" w14:textId="4EEF74E9" w:rsidR="00237306" w:rsidRDefault="008A6310" w:rsidP="00B56E22">
      <w:pPr>
        <w:pStyle w:val="ae"/>
        <w:numPr>
          <w:ilvl w:val="0"/>
          <w:numId w:val="28"/>
        </w:numPr>
      </w:pPr>
      <w:r>
        <w:rPr>
          <w:rFonts w:hint="eastAsia"/>
        </w:rPr>
        <w:t>사용자가 찾고 싶은 병원</w:t>
      </w:r>
      <w:r>
        <w:t>/</w:t>
      </w:r>
      <w:r>
        <w:rPr>
          <w:rFonts w:hint="eastAsia"/>
        </w:rPr>
        <w:t>의사를 검색</w:t>
      </w:r>
      <w:r w:rsidR="00312E27">
        <w:rPr>
          <w:rFonts w:hint="eastAsia"/>
        </w:rPr>
        <w:t>하여 병원의 사진과 이름</w:t>
      </w:r>
      <w:r w:rsidR="00312E27">
        <w:t xml:space="preserve">, </w:t>
      </w:r>
      <w:r w:rsidR="00312E27">
        <w:rPr>
          <w:rFonts w:hint="eastAsia"/>
        </w:rPr>
        <w:t xml:space="preserve">위치를 </w:t>
      </w:r>
      <w:r w:rsidR="00BA02C7">
        <w:rPr>
          <w:rFonts w:hint="eastAsia"/>
        </w:rPr>
        <w:t>알 수 있다.</w:t>
      </w:r>
    </w:p>
    <w:p w14:paraId="6739AD5D" w14:textId="68B842DF" w:rsidR="00BA02C7" w:rsidRDefault="00F22F54" w:rsidP="00712A8E">
      <w:pPr>
        <w:pStyle w:val="ae"/>
        <w:numPr>
          <w:ilvl w:val="0"/>
          <w:numId w:val="28"/>
        </w:numPr>
      </w:pPr>
      <w:r>
        <w:rPr>
          <w:rFonts w:hint="eastAsia"/>
        </w:rPr>
        <w:t>지역별 병원/의사</w:t>
      </w:r>
      <w:r w:rsidR="00BA02C7">
        <w:rPr>
          <w:rFonts w:hint="eastAsia"/>
        </w:rPr>
        <w:t>를 검색할 수 있다.</w:t>
      </w:r>
    </w:p>
    <w:p w14:paraId="5C82B14A" w14:textId="544A3F5C" w:rsidR="00860FD1" w:rsidRDefault="0003078F" w:rsidP="00860FD1">
      <w:pPr>
        <w:pStyle w:val="ae"/>
        <w:numPr>
          <w:ilvl w:val="0"/>
          <w:numId w:val="28"/>
        </w:numPr>
      </w:pPr>
      <w:r>
        <w:rPr>
          <w:rFonts w:hint="eastAsia"/>
        </w:rPr>
        <w:t xml:space="preserve">게시글을 </w:t>
      </w:r>
      <w:r w:rsidR="00D712E8">
        <w:rPr>
          <w:rFonts w:hint="eastAsia"/>
        </w:rPr>
        <w:t>작성</w:t>
      </w:r>
      <w:r w:rsidR="006F6D15">
        <w:rPr>
          <w:rFonts w:hint="eastAsia"/>
        </w:rPr>
        <w:t>/</w:t>
      </w:r>
      <w:r w:rsidR="00E21057">
        <w:rPr>
          <w:rFonts w:hint="eastAsia"/>
        </w:rPr>
        <w:t>확인/</w:t>
      </w:r>
      <w:r w:rsidR="006F6D15">
        <w:rPr>
          <w:rFonts w:hint="eastAsia"/>
        </w:rPr>
        <w:t>수정</w:t>
      </w:r>
      <w:r w:rsidR="00E21057">
        <w:rPr>
          <w:rFonts w:hint="eastAsia"/>
        </w:rPr>
        <w:t>/삭제</w:t>
      </w:r>
      <w:r w:rsidR="00D712E8">
        <w:rPr>
          <w:rFonts w:hint="eastAsia"/>
        </w:rPr>
        <w:t>할 수 있다.</w:t>
      </w:r>
    </w:p>
    <w:p w14:paraId="1CC9AA65" w14:textId="585FC242" w:rsidR="0003078F" w:rsidRDefault="005C21F8" w:rsidP="00860FD1">
      <w:pPr>
        <w:pStyle w:val="ae"/>
        <w:numPr>
          <w:ilvl w:val="0"/>
          <w:numId w:val="28"/>
        </w:numPr>
      </w:pPr>
      <w:r>
        <w:rPr>
          <w:rFonts w:hint="eastAsia"/>
        </w:rPr>
        <w:t>게시글에 대한 댓글을 작성</w:t>
      </w:r>
      <w:r w:rsidR="00E21057">
        <w:rPr>
          <w:rFonts w:hint="eastAsia"/>
        </w:rPr>
        <w:t>/확인</w:t>
      </w:r>
      <w:r w:rsidR="006F6D15">
        <w:rPr>
          <w:rFonts w:hint="eastAsia"/>
        </w:rPr>
        <w:t>/삭제</w:t>
      </w:r>
      <w:r>
        <w:rPr>
          <w:rFonts w:hint="eastAsia"/>
        </w:rPr>
        <w:t>할 수 있다.</w:t>
      </w:r>
    </w:p>
    <w:p w14:paraId="0580B779" w14:textId="24BEE9C5" w:rsidR="004054AF" w:rsidRDefault="003D0E31" w:rsidP="004054AF">
      <w:pPr>
        <w:pStyle w:val="ae"/>
        <w:numPr>
          <w:ilvl w:val="0"/>
          <w:numId w:val="28"/>
        </w:numPr>
      </w:pPr>
      <w:r>
        <w:rPr>
          <w:rFonts w:hint="eastAsia"/>
        </w:rPr>
        <w:t>호중구 수,</w:t>
      </w:r>
      <w:r>
        <w:t xml:space="preserve"> </w:t>
      </w:r>
      <w:r>
        <w:rPr>
          <w:rFonts w:hint="eastAsia"/>
        </w:rPr>
        <w:t>혈소판 수</w:t>
      </w:r>
      <w:r>
        <w:t xml:space="preserve">, </w:t>
      </w:r>
      <w:r>
        <w:rPr>
          <w:rFonts w:hint="eastAsia"/>
        </w:rPr>
        <w:t>적혈구 수를 입력</w:t>
      </w:r>
      <w:r w:rsidR="004054AF">
        <w:rPr>
          <w:rFonts w:hint="eastAsia"/>
        </w:rPr>
        <w:t>할 수 있다.</w:t>
      </w:r>
    </w:p>
    <w:p w14:paraId="25DD279C" w14:textId="253CD91A" w:rsidR="001A18E2" w:rsidRDefault="004054AF" w:rsidP="001A18E2">
      <w:pPr>
        <w:pStyle w:val="ae"/>
        <w:numPr>
          <w:ilvl w:val="0"/>
          <w:numId w:val="28"/>
        </w:numPr>
      </w:pPr>
      <w:r>
        <w:rPr>
          <w:rFonts w:hint="eastAsia"/>
        </w:rPr>
        <w:t>입력한</w:t>
      </w:r>
      <w:r>
        <w:t xml:space="preserve"> </w:t>
      </w:r>
      <w:r>
        <w:rPr>
          <w:rFonts w:hint="eastAsia"/>
        </w:rPr>
        <w:t>수치에 따라 먹을 수 있는 음식과 먹</w:t>
      </w:r>
      <w:r w:rsidR="00AD5DDB">
        <w:rPr>
          <w:rFonts w:hint="eastAsia"/>
        </w:rPr>
        <w:t>으면 안되는 음식들의 목록을 볼 수 있다.</w:t>
      </w:r>
    </w:p>
    <w:p w14:paraId="12B5E8D3" w14:textId="6448922F" w:rsidR="00B44CFD" w:rsidRDefault="001A18E2" w:rsidP="00B049E7">
      <w:pPr>
        <w:pStyle w:val="ae"/>
        <w:numPr>
          <w:ilvl w:val="0"/>
          <w:numId w:val="28"/>
        </w:numPr>
      </w:pPr>
      <w:r>
        <w:rPr>
          <w:rFonts w:hint="eastAsia"/>
        </w:rPr>
        <w:t xml:space="preserve">캘린더에 </w:t>
      </w:r>
      <w:r w:rsidR="006F6D15">
        <w:rPr>
          <w:rFonts w:hint="eastAsia"/>
        </w:rPr>
        <w:t>병원</w:t>
      </w:r>
      <w:r w:rsidR="00587841">
        <w:rPr>
          <w:rFonts w:hint="eastAsia"/>
        </w:rPr>
        <w:t xml:space="preserve">일정을 </w:t>
      </w:r>
      <w:r w:rsidR="00E21057">
        <w:rPr>
          <w:rFonts w:hint="eastAsia"/>
        </w:rPr>
        <w:t>작성</w:t>
      </w:r>
      <w:r>
        <w:rPr>
          <w:rFonts w:hint="eastAsia"/>
        </w:rPr>
        <w:t>/확인</w:t>
      </w:r>
      <w:r w:rsidR="006F6D15">
        <w:rPr>
          <w:rFonts w:hint="eastAsia"/>
        </w:rPr>
        <w:t>/</w:t>
      </w:r>
      <w:r w:rsidR="00E21057">
        <w:rPr>
          <w:rFonts w:hint="eastAsia"/>
        </w:rPr>
        <w:t>수정/</w:t>
      </w:r>
      <w:r w:rsidR="006F6D15">
        <w:rPr>
          <w:rFonts w:hint="eastAsia"/>
        </w:rPr>
        <w:t>삭제</w:t>
      </w:r>
      <w:r>
        <w:rPr>
          <w:rFonts w:hint="eastAsia"/>
        </w:rPr>
        <w:t>할 수 있다.</w:t>
      </w:r>
    </w:p>
    <w:p w14:paraId="1A922B6D" w14:textId="65A66581" w:rsidR="001A18E2" w:rsidRDefault="00BC1EAC" w:rsidP="001A18E2">
      <w:pPr>
        <w:pStyle w:val="ae"/>
        <w:numPr>
          <w:ilvl w:val="0"/>
          <w:numId w:val="28"/>
        </w:numPr>
      </w:pPr>
      <w:r>
        <w:rPr>
          <w:rFonts w:hint="eastAsia"/>
        </w:rPr>
        <w:t>비밀일기를 작성/확인/수정/삭제할 수 있다.</w:t>
      </w:r>
    </w:p>
    <w:p w14:paraId="517CED2C" w14:textId="6907B5FF" w:rsidR="00B049E7" w:rsidRPr="0003078F" w:rsidRDefault="00204AF5" w:rsidP="004C0EA5">
      <w:pPr>
        <w:pStyle w:val="ae"/>
        <w:numPr>
          <w:ilvl w:val="0"/>
          <w:numId w:val="28"/>
        </w:numPr>
      </w:pPr>
      <w:r>
        <w:rPr>
          <w:rFonts w:hint="eastAsia"/>
        </w:rPr>
        <w:t xml:space="preserve">다이어리에 </w:t>
      </w:r>
      <w:r w:rsidR="0006121E">
        <w:rPr>
          <w:rFonts w:hint="eastAsia"/>
        </w:rPr>
        <w:t>그 날의 수치와 기분</w:t>
      </w:r>
      <w:r w:rsidR="0062532A">
        <w:rPr>
          <w:rFonts w:hint="eastAsia"/>
        </w:rPr>
        <w:t>(행복해요,보통이에요,별로에요,슬퍼요,화나요</w:t>
      </w:r>
      <w:r w:rsidR="0062532A">
        <w:t>)</w:t>
      </w:r>
      <w:r w:rsidR="0006121E">
        <w:rPr>
          <w:rFonts w:hint="eastAsia"/>
        </w:rPr>
        <w:t xml:space="preserve">을 </w:t>
      </w:r>
      <w:r w:rsidR="00B049E7">
        <w:rPr>
          <w:rFonts w:hint="eastAsia"/>
        </w:rPr>
        <w:t>입력할 수 있다.</w:t>
      </w:r>
    </w:p>
    <w:p w14:paraId="4CBF05B3" w14:textId="04CF36F2" w:rsidR="00956143" w:rsidRDefault="0026255E" w:rsidP="00956143">
      <w:pPr>
        <w:pStyle w:val="1"/>
        <w:numPr>
          <w:ilvl w:val="0"/>
          <w:numId w:val="25"/>
        </w:numPr>
      </w:pPr>
      <w:r>
        <w:rPr>
          <w:rFonts w:hint="eastAsia"/>
        </w:rPr>
        <w:t>개발환경</w:t>
      </w:r>
    </w:p>
    <w:p w14:paraId="1C7B929F" w14:textId="53C45E5A" w:rsidR="00956143" w:rsidRDefault="00956143" w:rsidP="00956143">
      <w:pPr>
        <w:pStyle w:val="ae"/>
        <w:ind w:left="400"/>
      </w:pPr>
      <w:r>
        <w:rPr>
          <w:rFonts w:hint="eastAsia"/>
        </w:rPr>
        <w:t>1</w:t>
      </w:r>
      <w:r>
        <w:t>. Client-Side</w:t>
      </w:r>
    </w:p>
    <w:p w14:paraId="2F647B09" w14:textId="64D9CF96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4EF8A1B5" wp14:editId="6D9C146C">
            <wp:extent cx="1389413" cy="1389413"/>
            <wp:effectExtent l="0" t="0" r="1270" b="1270"/>
            <wp:docPr id="4" name="그림 4" descr="그리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854" cy="139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0AFBAA2" wp14:editId="614BD038">
            <wp:extent cx="1377538" cy="1377538"/>
            <wp:effectExtent l="0" t="0" r="0" b="0"/>
            <wp:docPr id="7" name="그림 7" descr="그리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783" cy="13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91F6B" wp14:editId="05D55991">
            <wp:extent cx="1805049" cy="1353877"/>
            <wp:effectExtent l="0" t="0" r="5080" b="0"/>
            <wp:docPr id="9" name="그림 9" descr="그리기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s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958" cy="13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AB60" w14:textId="60D69F04" w:rsidR="00956143" w:rsidRDefault="00956143" w:rsidP="00956143">
      <w:pPr>
        <w:pStyle w:val="ae"/>
        <w:ind w:left="400"/>
      </w:pPr>
      <w:r>
        <w:rPr>
          <w:rFonts w:hint="eastAsia"/>
        </w:rPr>
        <w:t>H</w:t>
      </w:r>
      <w:r>
        <w:t xml:space="preserve">tml , Sass : Syntatically css </w:t>
      </w:r>
      <w:r>
        <w:rPr>
          <w:rFonts w:hint="eastAsia"/>
        </w:rPr>
        <w:t xml:space="preserve">디자인 저작도구 </w:t>
      </w:r>
      <w:r>
        <w:t>, Js : interactive web</w:t>
      </w:r>
    </w:p>
    <w:p w14:paraId="249F3CD0" w14:textId="3D5B094D" w:rsidR="00956143" w:rsidRDefault="00956143" w:rsidP="00956143">
      <w:pPr>
        <w:pStyle w:val="ae"/>
        <w:ind w:left="400"/>
      </w:pPr>
    </w:p>
    <w:p w14:paraId="68809301" w14:textId="172FCAA9" w:rsidR="00956143" w:rsidRDefault="00956143" w:rsidP="00956143">
      <w:pPr>
        <w:pStyle w:val="ae"/>
        <w:ind w:left="400"/>
      </w:pPr>
      <w:r>
        <w:rPr>
          <w:rFonts w:hint="eastAsia"/>
        </w:rPr>
        <w:t>2</w:t>
      </w:r>
      <w:r>
        <w:t>. Server-Side</w:t>
      </w:r>
    </w:p>
    <w:p w14:paraId="1F7E7FE0" w14:textId="5BB12FE2" w:rsidR="00956143" w:rsidRDefault="00956143" w:rsidP="00956143">
      <w:pPr>
        <w:pStyle w:val="ae"/>
        <w:ind w:left="400"/>
      </w:pPr>
      <w:r>
        <w:rPr>
          <w:rFonts w:hint="eastAsia"/>
          <w:noProof/>
        </w:rPr>
        <w:lastRenderedPageBreak/>
        <w:drawing>
          <wp:inline distT="0" distB="0" distL="0" distR="0" wp14:anchorId="0DE4AE35" wp14:editId="79F589B7">
            <wp:extent cx="1650670" cy="1650670"/>
            <wp:effectExtent l="0" t="0" r="6985" b="6985"/>
            <wp:docPr id="10" name="그림 10" descr="그리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jango log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019" cy="16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DB6D" w14:textId="6DE9D185" w:rsidR="00956143" w:rsidRDefault="00956143" w:rsidP="00956143">
      <w:pPr>
        <w:pStyle w:val="ae"/>
        <w:ind w:left="400"/>
      </w:pPr>
      <w:r>
        <w:rPr>
          <w:rFonts w:hint="eastAsia"/>
        </w:rPr>
        <w:t xml:space="preserve">파이썬 프레임워크 </w:t>
      </w:r>
      <w:r>
        <w:t>– Django Framework</w:t>
      </w:r>
    </w:p>
    <w:p w14:paraId="3E17CC9C" w14:textId="321148BA" w:rsidR="00956143" w:rsidRDefault="00956143" w:rsidP="00956143">
      <w:pPr>
        <w:pStyle w:val="ae"/>
        <w:ind w:left="400"/>
      </w:pPr>
    </w:p>
    <w:p w14:paraId="5C1FC90E" w14:textId="001E8F8E" w:rsidR="00956143" w:rsidRDefault="00956143" w:rsidP="00956143">
      <w:pPr>
        <w:pStyle w:val="ae"/>
        <w:ind w:left="4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데이터베이스</w:t>
      </w:r>
    </w:p>
    <w:p w14:paraId="5449FFC2" w14:textId="0BD9A7DE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1C761601" wp14:editId="105AF0EF">
            <wp:extent cx="2351314" cy="2351314"/>
            <wp:effectExtent l="0" t="0" r="0" b="0"/>
            <wp:docPr id="11" name="그림 11" descr="팬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qlite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54" cy="23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951D" w14:textId="31666258" w:rsidR="00956143" w:rsidRDefault="00956143" w:rsidP="00956143">
      <w:pPr>
        <w:pStyle w:val="ae"/>
        <w:ind w:left="400"/>
      </w:pPr>
      <w:r>
        <w:rPr>
          <w:rFonts w:hint="eastAsia"/>
        </w:rPr>
        <w:t>장고 내장 D</w:t>
      </w:r>
      <w:r>
        <w:t xml:space="preserve">B SQLite3 </w:t>
      </w:r>
      <w:r>
        <w:rPr>
          <w:rFonts w:hint="eastAsia"/>
        </w:rPr>
        <w:t>사용</w:t>
      </w:r>
    </w:p>
    <w:p w14:paraId="0FE49BC0" w14:textId="77777777" w:rsidR="00956143" w:rsidRDefault="00956143" w:rsidP="00956143">
      <w:pPr>
        <w:pStyle w:val="ae"/>
        <w:ind w:left="400"/>
      </w:pPr>
    </w:p>
    <w:p w14:paraId="3FD79187" w14:textId="5037C4EE" w:rsidR="00956143" w:rsidRDefault="00956143" w:rsidP="00956143">
      <w:pPr>
        <w:pStyle w:val="ae"/>
        <w:ind w:left="4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기타</w:t>
      </w:r>
    </w:p>
    <w:p w14:paraId="068AB070" w14:textId="44440700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77E36AD0" wp14:editId="469E2081">
            <wp:extent cx="3087792" cy="926276"/>
            <wp:effectExtent l="0" t="0" r="0" b="7620"/>
            <wp:docPr id="13" name="그림 13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oku_log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10" cy="93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512A21" wp14:editId="1B090651">
            <wp:extent cx="1033154" cy="1033154"/>
            <wp:effectExtent l="0" t="0" r="0" b="0"/>
            <wp:docPr id="20" name="그림 20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937" cy="10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5FF9" w14:textId="234913BE" w:rsidR="00956143" w:rsidRPr="00956143" w:rsidRDefault="00956143" w:rsidP="00956143">
      <w:pPr>
        <w:pStyle w:val="ae"/>
        <w:ind w:left="400"/>
        <w:rPr>
          <w:rFonts w:hint="eastAsia"/>
        </w:rPr>
      </w:pPr>
      <w:r>
        <w:rPr>
          <w:rFonts w:hint="eastAsia"/>
        </w:rPr>
        <w:t xml:space="preserve">사용언어 </w:t>
      </w:r>
      <w:r>
        <w:t xml:space="preserve">: Python , </w:t>
      </w:r>
      <w:r>
        <w:rPr>
          <w:rFonts w:hint="eastAsia"/>
        </w:rPr>
        <w:t>웹 배포:</w:t>
      </w:r>
      <w:r>
        <w:t xml:space="preserve"> Heroku , </w:t>
      </w:r>
      <w:r>
        <w:rPr>
          <w:rFonts w:hint="eastAsia"/>
        </w:rPr>
        <w:t>형상관리 도구:</w:t>
      </w:r>
      <w:r>
        <w:t xml:space="preserve"> Git</w:t>
      </w:r>
    </w:p>
    <w:p w14:paraId="6DD81B12" w14:textId="77777777" w:rsidR="00956143" w:rsidRDefault="00956143">
      <w:pPr>
        <w:spacing w:after="200"/>
        <w:rPr>
          <w:rFonts w:cstheme="majorBidi"/>
          <w:color w:val="193A58" w:themeColor="text2" w:themeShade="BF"/>
          <w:kern w:val="28"/>
          <w:sz w:val="52"/>
          <w:szCs w:val="32"/>
          <w:highlight w:val="lightGray"/>
        </w:rPr>
      </w:pPr>
      <w:r>
        <w:rPr>
          <w:highlight w:val="lightGray"/>
        </w:rPr>
        <w:br w:type="page"/>
      </w:r>
    </w:p>
    <w:p w14:paraId="20AAC9B1" w14:textId="6BF93CD4" w:rsidR="00C3300F" w:rsidRDefault="00956143" w:rsidP="00956143">
      <w:pPr>
        <w:pStyle w:val="1"/>
        <w:ind w:left="400"/>
      </w:pPr>
      <w:r>
        <w:rPr>
          <w:rFonts w:hint="eastAsia"/>
        </w:rPr>
        <w:lastRenderedPageBreak/>
        <w:t>5</w:t>
      </w:r>
      <w:r>
        <w:t xml:space="preserve">. </w:t>
      </w:r>
      <w:r w:rsidR="00C3300F">
        <w:rPr>
          <w:rFonts w:hint="eastAsia"/>
        </w:rPr>
        <w:t>설계</w:t>
      </w:r>
      <w:r>
        <w:rPr>
          <w:rFonts w:hint="eastAsia"/>
        </w:rPr>
        <w:t xml:space="preserve"> 및 구현</w:t>
      </w:r>
    </w:p>
    <w:p w14:paraId="390E9E79" w14:textId="7F062AB8" w:rsidR="00956143" w:rsidRDefault="00956143" w:rsidP="00956143">
      <w:pPr>
        <w:pStyle w:val="ae"/>
        <w:ind w:left="400"/>
      </w:pPr>
      <w:r>
        <w:t xml:space="preserve">0. </w:t>
      </w:r>
      <w:r>
        <w:rPr>
          <w:rFonts w:hint="eastAsia"/>
        </w:rPr>
        <w:t>메인페이지</w:t>
      </w:r>
    </w:p>
    <w:p w14:paraId="2AA1DC77" w14:textId="65857FD9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65BB9CB0" wp14:editId="607B9F2B">
            <wp:extent cx="3135086" cy="5238072"/>
            <wp:effectExtent l="0" t="0" r="8255" b="127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in_pag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119" cy="525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9826" w14:textId="44B4C627" w:rsidR="00956143" w:rsidRDefault="00956143" w:rsidP="00956143">
      <w:pPr>
        <w:pStyle w:val="ae"/>
        <w:ind w:left="400"/>
      </w:pPr>
      <w:r>
        <w:rPr>
          <w:rFonts w:hint="eastAsia"/>
        </w:rPr>
        <w:t xml:space="preserve">메인페이지는 관련된 내용 또는 게시판의 일부내용을 </w:t>
      </w:r>
      <w:r w:rsidR="003C0969">
        <w:rPr>
          <w:rFonts w:hint="eastAsia"/>
        </w:rPr>
        <w:t>노출하여 사용자들이 해당정보를 빠르게 찾아보기 위해 연결하는 역할을 담당한다.</w:t>
      </w:r>
      <w:r w:rsidR="003C0969">
        <w:t xml:space="preserve"> </w:t>
      </w:r>
      <w:r w:rsidR="003C0969">
        <w:rPr>
          <w:rFonts w:hint="eastAsia"/>
        </w:rPr>
        <w:t xml:space="preserve">더불어 이 프로젝트의 주된 기능인 </w:t>
      </w:r>
      <w:r w:rsidR="00BB2485">
        <w:rPr>
          <w:rFonts w:hint="eastAsia"/>
        </w:rPr>
        <w:t>수치를 입력할 경우,</w:t>
      </w:r>
      <w:r w:rsidR="00BB2485">
        <w:t xml:space="preserve"> </w:t>
      </w:r>
      <w:r w:rsidR="00BB2485">
        <w:rPr>
          <w:rFonts w:hint="eastAsia"/>
        </w:rPr>
        <w:t>먹을 수 있는 식품과 제한적인 식품을 구별하여 보여주는 기능을 담당한다.</w:t>
      </w:r>
    </w:p>
    <w:p w14:paraId="6622A2A1" w14:textId="59C5D9DF" w:rsidR="00BB2485" w:rsidRDefault="00BB2485" w:rsidP="00956143">
      <w:pPr>
        <w:pStyle w:val="ae"/>
        <w:ind w:left="400"/>
      </w:pPr>
    </w:p>
    <w:p w14:paraId="1644229F" w14:textId="5E33B7EA" w:rsidR="00BB2485" w:rsidRDefault="00BB2485" w:rsidP="00956143">
      <w:pPr>
        <w:pStyle w:val="ae"/>
        <w:ind w:left="400"/>
      </w:pPr>
      <w:r>
        <w:rPr>
          <w:rFonts w:hint="eastAsia"/>
        </w:rPr>
        <w:t>0</w:t>
      </w:r>
      <w:r>
        <w:t xml:space="preserve">-0. </w:t>
      </w:r>
      <w:r>
        <w:rPr>
          <w:rFonts w:hint="eastAsia"/>
        </w:rPr>
        <w:t>로그인 및 회원가입</w:t>
      </w:r>
    </w:p>
    <w:p w14:paraId="01237B81" w14:textId="012875B0" w:rsidR="00BB2485" w:rsidRDefault="00BB2485" w:rsidP="00956143">
      <w:pPr>
        <w:pStyle w:val="ae"/>
        <w:ind w:left="400"/>
        <w:rPr>
          <w:noProof/>
        </w:rPr>
      </w:pPr>
      <w:r>
        <w:rPr>
          <w:noProof/>
        </w:rPr>
        <w:lastRenderedPageBreak/>
        <w:drawing>
          <wp:inline distT="0" distB="0" distL="0" distR="0" wp14:anchorId="5F7B94A8" wp14:editId="6B30B1E2">
            <wp:extent cx="5783283" cy="3905475"/>
            <wp:effectExtent l="0" t="0" r="825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5017" cy="39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4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CC2F3A" wp14:editId="103FF862">
            <wp:extent cx="3773840" cy="390698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2189" cy="39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8941" w14:textId="6BD6B8F4" w:rsidR="00BB2485" w:rsidRDefault="00BB2485" w:rsidP="00956143">
      <w:pPr>
        <w:pStyle w:val="ae"/>
        <w:ind w:left="400"/>
        <w:rPr>
          <w:noProof/>
        </w:rPr>
      </w:pPr>
      <w:r>
        <w:rPr>
          <w:rFonts w:hint="eastAsia"/>
          <w:noProof/>
        </w:rPr>
        <w:t xml:space="preserve">진행된 </w:t>
      </w:r>
      <w:r>
        <w:rPr>
          <w:noProof/>
        </w:rPr>
        <w:t>UI</w:t>
      </w:r>
      <w:r>
        <w:rPr>
          <w:rFonts w:hint="eastAsia"/>
          <w:noProof/>
        </w:rPr>
        <w:t>들의 형태입니다.</w:t>
      </w:r>
      <w:r>
        <w:rPr>
          <w:noProof/>
        </w:rPr>
        <w:t xml:space="preserve"> </w:t>
      </w:r>
      <w:r>
        <w:rPr>
          <w:rFonts w:hint="eastAsia"/>
          <w:noProof/>
        </w:rPr>
        <w:t>초기 모델 구축시에 지정된 아이디,</w:t>
      </w:r>
      <w:r>
        <w:rPr>
          <w:noProof/>
        </w:rPr>
        <w:t xml:space="preserve"> </w:t>
      </w:r>
      <w:r>
        <w:rPr>
          <w:rFonts w:hint="eastAsia"/>
          <w:noProof/>
        </w:rPr>
        <w:t>비밀번호,</w:t>
      </w:r>
      <w:r>
        <w:rPr>
          <w:noProof/>
        </w:rPr>
        <w:t xml:space="preserve"> </w:t>
      </w:r>
      <w:r>
        <w:rPr>
          <w:rFonts w:hint="eastAsia"/>
          <w:noProof/>
        </w:rPr>
        <w:t>이름,</w:t>
      </w:r>
      <w:r>
        <w:rPr>
          <w:noProof/>
        </w:rPr>
        <w:t xml:space="preserve"> </w:t>
      </w:r>
      <w:r>
        <w:rPr>
          <w:rFonts w:hint="eastAsia"/>
          <w:noProof/>
        </w:rPr>
        <w:t>전문가여부(</w:t>
      </w:r>
      <w:r>
        <w:rPr>
          <w:noProof/>
        </w:rPr>
        <w:t xml:space="preserve">Boolean), </w:t>
      </w:r>
      <w:r>
        <w:rPr>
          <w:rFonts w:hint="eastAsia"/>
          <w:noProof/>
        </w:rPr>
        <w:t xml:space="preserve">생년월일을 </w:t>
      </w:r>
      <w:r>
        <w:rPr>
          <w:noProof/>
        </w:rPr>
        <w:t>input data</w:t>
      </w:r>
      <w:r>
        <w:rPr>
          <w:rFonts w:hint="eastAsia"/>
          <w:noProof/>
        </w:rPr>
        <w:t>로 만들었음</w:t>
      </w:r>
    </w:p>
    <w:p w14:paraId="27826C11" w14:textId="517892BB" w:rsidR="00BB2485" w:rsidRDefault="00BB2485" w:rsidP="00956143">
      <w:pPr>
        <w:pStyle w:val="ae"/>
        <w:ind w:left="400"/>
        <w:rPr>
          <w:noProof/>
        </w:rPr>
      </w:pPr>
    </w:p>
    <w:p w14:paraId="19A1DF83" w14:textId="7BCE75E9" w:rsidR="00BB2485" w:rsidRDefault="00BB2485" w:rsidP="00956143">
      <w:pPr>
        <w:pStyle w:val="ae"/>
        <w:ind w:left="400"/>
        <w:rPr>
          <w:noProof/>
        </w:rPr>
      </w:pPr>
      <w:r>
        <w:rPr>
          <w:rFonts w:hint="eastAsia"/>
          <w:noProof/>
        </w:rPr>
        <w:lastRenderedPageBreak/>
        <w:t>0</w:t>
      </w:r>
      <w:r>
        <w:rPr>
          <w:noProof/>
        </w:rPr>
        <w:t>-1. Modal</w:t>
      </w:r>
      <w:r>
        <w:rPr>
          <w:rFonts w:hint="eastAsia"/>
          <w:noProof/>
        </w:rPr>
        <w:t xml:space="preserve">창 </w:t>
      </w:r>
      <w:r>
        <w:rPr>
          <w:noProof/>
        </w:rPr>
        <w:t xml:space="preserve">– </w:t>
      </w:r>
      <w:r>
        <w:rPr>
          <w:rFonts w:hint="eastAsia"/>
          <w:noProof/>
        </w:rPr>
        <w:t>수치에 따른 허용∙제한 식품</w:t>
      </w:r>
    </w:p>
    <w:p w14:paraId="3A8E6135" w14:textId="0D58142C" w:rsidR="00BB2485" w:rsidRDefault="00BB2485" w:rsidP="00956143">
      <w:pPr>
        <w:pStyle w:val="ae"/>
        <w:ind w:left="400"/>
      </w:pPr>
      <w:r>
        <w:rPr>
          <w:noProof/>
        </w:rPr>
        <w:drawing>
          <wp:inline distT="0" distB="0" distL="0" distR="0" wp14:anchorId="570A4AC8" wp14:editId="6273BE4A">
            <wp:extent cx="6371590" cy="263080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960F" w14:textId="70036692" w:rsidR="00BB2485" w:rsidRDefault="00BB2485" w:rsidP="00956143">
      <w:pPr>
        <w:pStyle w:val="ae"/>
        <w:ind w:left="400"/>
        <w:rPr>
          <w:rFonts w:hint="eastAsia"/>
        </w:rPr>
      </w:pPr>
      <w:r>
        <w:rPr>
          <w:rFonts w:hint="eastAsia"/>
        </w:rPr>
        <w:t>[메인페이지 노출 화면</w:t>
      </w:r>
      <w:r>
        <w:t>]</w:t>
      </w:r>
    </w:p>
    <w:p w14:paraId="6653E605" w14:textId="6904AF1D" w:rsidR="00BB2485" w:rsidRDefault="00BB2485" w:rsidP="00956143">
      <w:pPr>
        <w:pStyle w:val="ae"/>
        <w:ind w:left="400"/>
      </w:pPr>
      <w:r>
        <w:rPr>
          <w:noProof/>
        </w:rPr>
        <w:drawing>
          <wp:inline distT="0" distB="0" distL="0" distR="0" wp14:anchorId="39E50A4A" wp14:editId="4D69A5A6">
            <wp:extent cx="6371590" cy="530161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D542" w14:textId="1CAE50CE" w:rsidR="00BB2485" w:rsidRDefault="00BB2485" w:rsidP="00BB2485">
      <w:pPr>
        <w:pStyle w:val="ae"/>
        <w:rPr>
          <w:rFonts w:hint="eastAsia"/>
        </w:rPr>
      </w:pPr>
    </w:p>
    <w:p w14:paraId="0DD76268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'.food_list button'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mouseover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function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(){</w:t>
      </w:r>
    </w:p>
    <w:p w14:paraId="1AE6DED7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'background-color'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'#fff'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25FF9448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'#8dc4d8'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58E84E25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});</w:t>
      </w:r>
    </w:p>
    <w:p w14:paraId="630ABFED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E71C2D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'.food_list button'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mouseleave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function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(){</w:t>
      </w:r>
    </w:p>
    <w:p w14:paraId="5D4B65A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'background-color'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'transparent'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3086909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'#fff'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3565555C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});</w:t>
      </w:r>
    </w:p>
    <w:p w14:paraId="0B886ADD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0B785BDB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'#submit'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click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function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(){</w:t>
      </w:r>
    </w:p>
    <w:p w14:paraId="2368A38C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'input#rbc'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val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();</w:t>
      </w:r>
    </w:p>
    <w:p w14:paraId="0056F42D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'input#pt'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val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();</w:t>
      </w:r>
    </w:p>
    <w:p w14:paraId="22E20C4F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'input#wbc'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val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();</w:t>
      </w:r>
    </w:p>
    <w:p w14:paraId="54FF01C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55F2FCD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'.modal_back'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65D99E23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6894981A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500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20000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20000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){</w:t>
      </w:r>
    </w:p>
    <w:p w14:paraId="279C1329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'.modal3'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2997CD15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1000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50000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60000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){</w:t>
      </w:r>
    </w:p>
    <w:p w14:paraId="3FA3798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'.modal2'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7D79A37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{</w:t>
      </w:r>
    </w:p>
    <w:p w14:paraId="3E80859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'.modal1'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6390B8DB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</w:p>
    <w:p w14:paraId="421097B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});</w:t>
      </w:r>
    </w:p>
    <w:p w14:paraId="665EB2F2" w14:textId="44A25757" w:rsidR="00BB2485" w:rsidRDefault="00BB2485" w:rsidP="00956143">
      <w:pPr>
        <w:pStyle w:val="ae"/>
        <w:ind w:left="400"/>
      </w:pPr>
      <w:r>
        <w:rPr>
          <w:rFonts w:hint="eastAsia"/>
        </w:rPr>
        <w:t xml:space="preserve">해당 </w:t>
      </w:r>
      <w:r>
        <w:t>Modal</w:t>
      </w:r>
      <w:r>
        <w:rPr>
          <w:rFonts w:hint="eastAsia"/>
        </w:rPr>
        <w:t xml:space="preserve">창은 순수 </w:t>
      </w:r>
      <w:r>
        <w:t>JQuery</w:t>
      </w:r>
      <w:r>
        <w:rPr>
          <w:rFonts w:hint="eastAsia"/>
        </w:rPr>
        <w:t>만을 이용하여 제작되었다.</w:t>
      </w:r>
      <w:r>
        <w:t xml:space="preserve"> val() </w:t>
      </w:r>
      <w:r>
        <w:rPr>
          <w:rFonts w:hint="eastAsia"/>
        </w:rPr>
        <w:t xml:space="preserve">메소드를 통해 </w:t>
      </w:r>
      <w:r w:rsidR="00427E9E">
        <w:rPr>
          <w:rFonts w:hint="eastAsia"/>
        </w:rPr>
        <w:t>가지</w:t>
      </w:r>
      <w:r>
        <w:rPr>
          <w:rFonts w:hint="eastAsia"/>
        </w:rPr>
        <w:t xml:space="preserve">고 온 </w:t>
      </w:r>
      <w:r>
        <w:t>input</w:t>
      </w:r>
      <w:r>
        <w:rPr>
          <w:rFonts w:hint="eastAsia"/>
        </w:rPr>
        <w:t xml:space="preserve">태그의 데이터를 </w:t>
      </w:r>
      <w:r w:rsidR="00427E9E">
        <w:rPr>
          <w:rFonts w:hint="eastAsia"/>
        </w:rPr>
        <w:t>기반으로 수치를 계산하여 중증도를 표현하였다.</w:t>
      </w:r>
      <w:r w:rsidR="00427E9E">
        <w:t xml:space="preserve"> </w:t>
      </w:r>
      <w:r w:rsidR="00427E9E">
        <w:rPr>
          <w:rFonts w:hint="eastAsia"/>
        </w:rPr>
        <w:t>적혈구 또는 백혈구 또는 그물적혈구 수 중 하나의 수치라도 기준 수치에서 떨어질 경우,</w:t>
      </w:r>
      <w:r w:rsidR="00427E9E">
        <w:t xml:space="preserve"> </w:t>
      </w:r>
      <w:r w:rsidR="00427E9E">
        <w:rPr>
          <w:rFonts w:hint="eastAsia"/>
        </w:rPr>
        <w:t>중증에 가깝게 표시되도록 구현되었다.</w:t>
      </w:r>
    </w:p>
    <w:p w14:paraId="22FD748E" w14:textId="706D3E27" w:rsidR="00427E9E" w:rsidRDefault="00427E9E" w:rsidP="00956143">
      <w:pPr>
        <w:pStyle w:val="ae"/>
        <w:ind w:left="400"/>
      </w:pPr>
    </w:p>
    <w:p w14:paraId="29F664D1" w14:textId="6AC2E721" w:rsidR="00427E9E" w:rsidRDefault="00427E9E" w:rsidP="00956143">
      <w:pPr>
        <w:pStyle w:val="ae"/>
        <w:ind w:left="400"/>
      </w:pPr>
      <w:r>
        <w:rPr>
          <w:rFonts w:hint="eastAsia"/>
        </w:rPr>
        <w:t>∴ 중증에 가까울수록 제한되는 음식이 표에 추가된다.</w:t>
      </w:r>
    </w:p>
    <w:p w14:paraId="5229BF12" w14:textId="2693E677" w:rsidR="00427E9E" w:rsidRDefault="00427E9E" w:rsidP="00956143">
      <w:pPr>
        <w:pStyle w:val="ae"/>
        <w:ind w:left="400"/>
      </w:pPr>
    </w:p>
    <w:p w14:paraId="723A2418" w14:textId="77777777" w:rsidR="00427E9E" w:rsidRDefault="00427E9E">
      <w:pPr>
        <w:spacing w:after="200"/>
        <w:rPr>
          <w:b w:val="0"/>
        </w:rPr>
      </w:pPr>
      <w:r>
        <w:br w:type="page"/>
      </w:r>
    </w:p>
    <w:p w14:paraId="12FD1D4E" w14:textId="045955B8" w:rsidR="00427E9E" w:rsidRDefault="00427E9E" w:rsidP="00956143">
      <w:pPr>
        <w:pStyle w:val="ae"/>
        <w:ind w:left="400"/>
      </w:pPr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병원∙의사 찾기 페이지</w:t>
      </w:r>
    </w:p>
    <w:p w14:paraId="78C6E8BE" w14:textId="3B87AC06" w:rsidR="00427E9E" w:rsidRDefault="00427E9E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60F787E2" wp14:editId="5DD30AFC">
            <wp:extent cx="6371590" cy="6535420"/>
            <wp:effectExtent l="0" t="0" r="0" b="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nd_pag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12B2" w14:textId="77777777" w:rsidR="00427E9E" w:rsidRDefault="00427E9E">
      <w:pPr>
        <w:spacing w:after="200"/>
        <w:rPr>
          <w:b w:val="0"/>
        </w:rPr>
      </w:pPr>
      <w:r>
        <w:br w:type="page"/>
      </w:r>
    </w:p>
    <w:p w14:paraId="5EDF2D08" w14:textId="0D651A8C" w:rsidR="00427E9E" w:rsidRDefault="00427E9E" w:rsidP="00956143">
      <w:pPr>
        <w:pStyle w:val="ae"/>
        <w:ind w:left="400"/>
      </w:pPr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재빈이해하기 페이지</w:t>
      </w:r>
    </w:p>
    <w:p w14:paraId="65740703" w14:textId="28305EA0" w:rsidR="00427E9E" w:rsidRDefault="00427E9E" w:rsidP="00956143">
      <w:pPr>
        <w:pStyle w:val="ae"/>
        <w:ind w:left="400"/>
      </w:pPr>
      <w:r>
        <w:rPr>
          <w:noProof/>
        </w:rPr>
        <w:drawing>
          <wp:inline distT="0" distB="0" distL="0" distR="0" wp14:anchorId="0D1FB9D1" wp14:editId="518F9C1E">
            <wp:extent cx="6371590" cy="45034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E2E2" w14:textId="756CAF7C" w:rsidR="00427E9E" w:rsidRDefault="00427E9E" w:rsidP="00956143">
      <w:pPr>
        <w:pStyle w:val="ae"/>
        <w:ind w:left="400"/>
      </w:pPr>
      <w:r>
        <w:rPr>
          <w:rFonts w:hint="eastAsia"/>
        </w:rPr>
        <w:t>재빈이해하기 페이지는 이 웹사이트를 이용하는 사용자들이 자신이 투병하면서 알게 되었던 또는 검색을 통해 알게 되었던 재빈에 대한 정보들을 자유롭게 공유하는 페이지이다.</w:t>
      </w:r>
    </w:p>
    <w:p w14:paraId="71771430" w14:textId="004E7306" w:rsidR="00427E9E" w:rsidRPr="00427E9E" w:rsidRDefault="00427E9E" w:rsidP="00427E9E">
      <w:pPr>
        <w:spacing w:after="200"/>
        <w:rPr>
          <w:rFonts w:hint="eastAsia"/>
          <w:b w:val="0"/>
        </w:rPr>
      </w:pPr>
      <w:r>
        <w:br w:type="page"/>
      </w:r>
    </w:p>
    <w:p w14:paraId="5378C7C1" w14:textId="28B8BA09" w:rsidR="00427E9E" w:rsidRDefault="00427E9E" w:rsidP="00956143">
      <w:pPr>
        <w:pStyle w:val="ae"/>
        <w:ind w:left="400"/>
      </w:pPr>
      <w:r>
        <w:rPr>
          <w:rFonts w:hint="eastAsia"/>
        </w:rPr>
        <w:lastRenderedPageBreak/>
        <w:t>2</w:t>
      </w:r>
      <w:r>
        <w:t xml:space="preserve">-1. </w:t>
      </w:r>
      <w:r>
        <w:rPr>
          <w:rFonts w:hint="eastAsia"/>
        </w:rPr>
        <w:t>일반인 자유게시판</w:t>
      </w:r>
    </w:p>
    <w:p w14:paraId="1856349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BoardForm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forms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ModelForm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3E2BD61A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Meta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32C17019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model = Board</w:t>
      </w:r>
    </w:p>
    <w:p w14:paraId="41F641F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fields = [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]</w:t>
      </w:r>
    </w:p>
    <w:p w14:paraId="1F4D037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widgets = {</w:t>
      </w:r>
    </w:p>
    <w:p w14:paraId="6889925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 forms.TextInput(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attrs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'class'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'notice-title'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'placeholder'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제목을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입력하세요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.'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}),</w:t>
      </w:r>
    </w:p>
    <w:p w14:paraId="00BFE55B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 forms.TextInput(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attrs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'class'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'notice-content'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'placeholder'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내용을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입력하세요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.'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}),</w:t>
      </w:r>
    </w:p>
    <w:p w14:paraId="5CCE8E0D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</w:p>
    <w:p w14:paraId="7B2C793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labels = {</w:t>
      </w:r>
    </w:p>
    <w:p w14:paraId="7432246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42AAF73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33DA6EDE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</w:p>
    <w:p w14:paraId="51C5B539" w14:textId="30DCCF3C" w:rsidR="00427E9E" w:rsidRDefault="00427E9E" w:rsidP="00956143">
      <w:pPr>
        <w:pStyle w:val="ae"/>
        <w:ind w:left="400"/>
      </w:pPr>
      <w:r>
        <w:rPr>
          <w:rFonts w:hint="eastAsia"/>
        </w:rPr>
        <w:t>d</w:t>
      </w:r>
      <w:r>
        <w:t>jango</w:t>
      </w:r>
      <w:r>
        <w:rPr>
          <w:rFonts w:hint="eastAsia"/>
        </w:rPr>
        <w:t xml:space="preserve">에서 제공되는 </w:t>
      </w:r>
      <w:r>
        <w:t xml:space="preserve">ModelForm </w:t>
      </w:r>
      <w:r>
        <w:rPr>
          <w:rFonts w:hint="eastAsia"/>
        </w:rPr>
        <w:t xml:space="preserve">클래스를 상속받아 모델의 </w:t>
      </w:r>
      <w:r>
        <w:t xml:space="preserve">title </w:t>
      </w:r>
      <w:r>
        <w:rPr>
          <w:rFonts w:hint="eastAsia"/>
        </w:rPr>
        <w:t xml:space="preserve">및 </w:t>
      </w:r>
      <w:r>
        <w:t>content</w:t>
      </w:r>
      <w:r>
        <w:rPr>
          <w:rFonts w:hint="eastAsia"/>
        </w:rPr>
        <w:t>에 접근한다.</w:t>
      </w:r>
      <w:r>
        <w:t xml:space="preserve"> </w:t>
      </w:r>
      <w:r>
        <w:rPr>
          <w:rFonts w:hint="eastAsia"/>
        </w:rPr>
        <w:t xml:space="preserve">사용자들에게 보여지는 페이지에서는 </w:t>
      </w:r>
      <w:r>
        <w:t>attrs</w:t>
      </w:r>
      <w:r>
        <w:rPr>
          <w:rFonts w:hint="eastAsia"/>
        </w:rPr>
        <w:t xml:space="preserve">메소드에 객체를 주어 </w:t>
      </w:r>
      <w:r>
        <w:t xml:space="preserve">input </w:t>
      </w:r>
      <w:r>
        <w:rPr>
          <w:rFonts w:hint="eastAsia"/>
        </w:rPr>
        <w:t>태그를 갈음한다.</w:t>
      </w:r>
      <w:r>
        <w:t xml:space="preserve"> as_table</w:t>
      </w:r>
      <w:r>
        <w:rPr>
          <w:rFonts w:hint="eastAsia"/>
        </w:rPr>
        <w:t>을 통해서 전체 테이블을 한꺼번에 띄울 수도 있다.</w:t>
      </w:r>
    </w:p>
    <w:p w14:paraId="2206F296" w14:textId="7F952A66" w:rsidR="00427E9E" w:rsidRDefault="00427E9E" w:rsidP="00956143">
      <w:pPr>
        <w:pStyle w:val="ae"/>
        <w:ind w:left="400"/>
      </w:pPr>
    </w:p>
    <w:p w14:paraId="6748B42C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boardform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board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None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6B34FA63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request.method ==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6A76923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BoardForm(request.POST,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=board)</w:t>
      </w:r>
    </w:p>
    <w:p w14:paraId="61D4115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form.is_valid():</w:t>
      </w:r>
    </w:p>
    <w:p w14:paraId="1FA9E36A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board = form.save(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commit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False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538624CF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board.pub_date = timezone.now()</w:t>
      </w:r>
    </w:p>
    <w:p w14:paraId="5C3F0817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board.save()</w:t>
      </w:r>
    </w:p>
    <w:p w14:paraId="792653F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4E6FFD0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3949D3EC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BoardForm(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=board)</w:t>
      </w:r>
    </w:p>
    <w:p w14:paraId="6053E64A" w14:textId="6890B15B" w:rsid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'notice/new.html'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 form})</w:t>
      </w:r>
    </w:p>
    <w:p w14:paraId="11F0D0B8" w14:textId="5E83E275" w:rsid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057C7A83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edit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13749FE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 = get_object_or_404(Board,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7C261542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boardform(request, board)</w:t>
      </w:r>
    </w:p>
    <w:p w14:paraId="5C0A90B7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1C5EB38B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remove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781AA70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 = get_object_or_404(Board,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31866E9E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board.delete()</w:t>
      </w:r>
    </w:p>
    <w:p w14:paraId="0D4E6A5C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1452FF6D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4F1DAE52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detail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board_id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0B562B2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 = get_object_or_404(Board,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=board_id)</w:t>
      </w:r>
    </w:p>
    <w:p w14:paraId="0998178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request.method ==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2ACAD60E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lastRenderedPageBreak/>
        <w:t>        form = CommentForm(request.POST)</w:t>
      </w:r>
    </w:p>
    <w:p w14:paraId="4282AC48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form.is_valid():</w:t>
      </w:r>
    </w:p>
    <w:p w14:paraId="2A180DCA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 = form.save(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commit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False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77D5CABB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comment.Board_id = board</w:t>
      </w:r>
    </w:p>
    <w:p w14:paraId="5FCF6BA8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comment.content = form.cleaned_data[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]</w:t>
      </w:r>
    </w:p>
    <w:p w14:paraId="3361F27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comment.pub_date = timezone.now()</w:t>
      </w:r>
    </w:p>
    <w:p w14:paraId="4F9F57F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comment.save()</w:t>
      </w:r>
    </w:p>
    <w:p w14:paraId="2EFE2999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'detail'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board_id)</w:t>
      </w:r>
    </w:p>
    <w:p w14:paraId="678E930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63AB08BF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CommentForm()</w:t>
      </w:r>
    </w:p>
    <w:p w14:paraId="337B70BD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'notice/detail.html'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'board'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 board,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 form})</w:t>
      </w:r>
    </w:p>
    <w:p w14:paraId="0493848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 w:hint="eastAsia"/>
          <w:b w:val="0"/>
          <w:color w:val="D4D4D4"/>
          <w:sz w:val="21"/>
          <w:szCs w:val="21"/>
        </w:rPr>
      </w:pPr>
    </w:p>
    <w:p w14:paraId="188876F4" w14:textId="73244206" w:rsidR="00427E9E" w:rsidRDefault="00427E9E" w:rsidP="00956143">
      <w:pPr>
        <w:pStyle w:val="ae"/>
        <w:ind w:left="400"/>
      </w:pPr>
      <w:r>
        <w:rPr>
          <w:rFonts w:hint="eastAsia"/>
        </w:rPr>
        <w:t xml:space="preserve">이후 </w:t>
      </w:r>
      <w:r>
        <w:t>views.py</w:t>
      </w:r>
      <w:r>
        <w:rPr>
          <w:rFonts w:hint="eastAsia"/>
        </w:rPr>
        <w:t xml:space="preserve">에서 </w:t>
      </w:r>
      <w:r>
        <w:t>CRUD</w:t>
      </w:r>
      <w:r>
        <w:rPr>
          <w:rFonts w:hint="eastAsia"/>
        </w:rPr>
        <w:t>기능을 구현한다.</w:t>
      </w:r>
      <w:r>
        <w:t xml:space="preserve"> save() </w:t>
      </w:r>
      <w:r>
        <w:rPr>
          <w:rFonts w:hint="eastAsia"/>
        </w:rPr>
        <w:t xml:space="preserve">및 </w:t>
      </w:r>
      <w:r>
        <w:t xml:space="preserve">delete() </w:t>
      </w:r>
      <w:r>
        <w:rPr>
          <w:rFonts w:hint="eastAsia"/>
        </w:rPr>
        <w:t>메소드를 통해 데이터베이스에 직접 접근하여 데이터를 저장하거나 또는 삭제한다.</w:t>
      </w:r>
    </w:p>
    <w:p w14:paraId="5105C482" w14:textId="65509175" w:rsidR="00E81D40" w:rsidRDefault="00E81D40" w:rsidP="00956143">
      <w:pPr>
        <w:pStyle w:val="ae"/>
        <w:ind w:left="400"/>
      </w:pPr>
    </w:p>
    <w:p w14:paraId="5EE9145D" w14:textId="63F42AF3" w:rsidR="00E81D40" w:rsidRDefault="00E81D40" w:rsidP="00956143">
      <w:pPr>
        <w:pStyle w:val="ae"/>
        <w:ind w:left="400"/>
      </w:pPr>
      <w:r>
        <w:rPr>
          <w:rFonts w:hint="eastAsia"/>
        </w:rPr>
        <w:t>2</w:t>
      </w:r>
      <w:r>
        <w:t xml:space="preserve">-2. </w:t>
      </w:r>
      <w:r>
        <w:rPr>
          <w:rFonts w:hint="eastAsia"/>
        </w:rPr>
        <w:t>전문가(전문의료진)용</w:t>
      </w:r>
      <w:r>
        <w:t xml:space="preserve"> </w:t>
      </w:r>
      <w:r>
        <w:rPr>
          <w:rFonts w:hint="eastAsia"/>
        </w:rPr>
        <w:t>칼럼</w:t>
      </w:r>
    </w:p>
    <w:p w14:paraId="292092A2" w14:textId="17383E07" w:rsidR="00E81D40" w:rsidRDefault="00E81D40" w:rsidP="00956143">
      <w:pPr>
        <w:pStyle w:val="ae"/>
        <w:ind w:left="400"/>
        <w:rPr>
          <w:rFonts w:hint="eastAsia"/>
        </w:rPr>
      </w:pPr>
      <w:r>
        <w:rPr>
          <w:noProof/>
        </w:rPr>
        <w:drawing>
          <wp:inline distT="0" distB="0" distL="0" distR="0" wp14:anchorId="63B0559A" wp14:editId="01AF5F11">
            <wp:extent cx="6371590" cy="21780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7BD3" w14:textId="3FDECE31" w:rsidR="00E81D40" w:rsidRDefault="00E81D40" w:rsidP="00956143">
      <w:pPr>
        <w:pStyle w:val="ae"/>
        <w:ind w:left="400"/>
      </w:pPr>
      <w:r>
        <w:rPr>
          <w:rFonts w:hint="eastAsia"/>
        </w:rPr>
        <w:t>전문가용 게시판은 일반인 게시판과 다르게 사용자가 처음 회원가입을 할 때,</w:t>
      </w:r>
      <w:r>
        <w:t xml:space="preserve"> </w:t>
      </w:r>
      <w:r>
        <w:rPr>
          <w:rFonts w:hint="eastAsia"/>
        </w:rPr>
        <w:t xml:space="preserve">사용자가 </w:t>
      </w:r>
      <w:r>
        <w:t>pro (</w:t>
      </w:r>
      <w:r>
        <w:rPr>
          <w:rFonts w:hint="eastAsia"/>
        </w:rPr>
        <w:t xml:space="preserve">전문가인지 여부 </w:t>
      </w:r>
      <w:r>
        <w:t>Boolean Field)</w:t>
      </w:r>
      <w:r>
        <w:rPr>
          <w:rFonts w:hint="eastAsia"/>
        </w:rPr>
        <w:t xml:space="preserve">의 값이 </w:t>
      </w:r>
      <w:r>
        <w:t>True</w:t>
      </w:r>
      <w:r>
        <w:rPr>
          <w:rFonts w:hint="eastAsia"/>
        </w:rPr>
        <w:t xml:space="preserve">일 경우 </w:t>
      </w:r>
      <w:r>
        <w:t>detail</w:t>
      </w:r>
      <w:r>
        <w:rPr>
          <w:rFonts w:hint="eastAsia"/>
        </w:rPr>
        <w:t>페이지의 정보가 자동으로 전문가용 칼럼에 업로드된다.</w:t>
      </w:r>
    </w:p>
    <w:p w14:paraId="6198FE6D" w14:textId="45657729" w:rsidR="00E81D40" w:rsidRDefault="00E81D40" w:rsidP="00956143">
      <w:pPr>
        <w:pStyle w:val="ae"/>
        <w:ind w:left="400"/>
      </w:pPr>
    </w:p>
    <w:p w14:paraId="41BF2785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81D40">
        <w:rPr>
          <w:rFonts w:ascii="Consolas" w:eastAsia="굴림" w:hAnsi="Consolas" w:cs="굴림"/>
          <w:b w:val="0"/>
          <w:color w:val="4EC9B0"/>
          <w:sz w:val="21"/>
          <w:szCs w:val="21"/>
        </w:rPr>
        <w:t>Photo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81D40">
        <w:rPr>
          <w:rFonts w:ascii="Consolas" w:eastAsia="굴림" w:hAnsi="Consolas" w:cs="굴림"/>
          <w:b w:val="0"/>
          <w:color w:val="4EC9B0"/>
          <w:sz w:val="21"/>
          <w:szCs w:val="21"/>
        </w:rPr>
        <w:t>models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E81D40">
        <w:rPr>
          <w:rFonts w:ascii="Consolas" w:eastAsia="굴림" w:hAnsi="Consolas" w:cs="굴림"/>
          <w:b w:val="0"/>
          <w:color w:val="4EC9B0"/>
          <w:sz w:val="21"/>
          <w:szCs w:val="21"/>
        </w:rPr>
        <w:t>Model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5D5BFF5F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D60B921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caption = models.CharField(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max_length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81D40">
        <w:rPr>
          <w:rFonts w:ascii="Consolas" w:eastAsia="굴림" w:hAnsi="Consolas" w:cs="굴림"/>
          <w:b w:val="0"/>
          <w:color w:val="B5CEA8"/>
          <w:sz w:val="21"/>
          <w:szCs w:val="21"/>
        </w:rPr>
        <w:t>80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72AAE3C1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file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= models.ImageField(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upload_to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"board_photos"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0F048DE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3D2839E6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81D40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81D40">
        <w:rPr>
          <w:rFonts w:ascii="Consolas" w:eastAsia="굴림" w:hAnsi="Consolas" w:cs="굴림"/>
          <w:b w:val="0"/>
          <w:color w:val="DCDCAA"/>
          <w:sz w:val="21"/>
          <w:szCs w:val="21"/>
        </w:rPr>
        <w:t>__str__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self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B4210CF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81D40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81D40">
        <w:rPr>
          <w:rFonts w:ascii="Consolas" w:eastAsia="굴림" w:hAnsi="Consolas" w:cs="굴림"/>
          <w:b w:val="0"/>
          <w:color w:val="569CD6"/>
          <w:sz w:val="21"/>
          <w:szCs w:val="21"/>
        </w:rPr>
        <w:t>self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.caption</w:t>
      </w:r>
    </w:p>
    <w:p w14:paraId="60993862" w14:textId="2EB38D3F" w:rsidR="00E81D40" w:rsidRDefault="00E81D40" w:rsidP="00956143">
      <w:pPr>
        <w:pStyle w:val="ae"/>
        <w:ind w:left="400"/>
      </w:pPr>
      <w:r>
        <w:rPr>
          <w:rFonts w:hint="eastAsia"/>
        </w:rPr>
        <w:t xml:space="preserve">사용자들이 작성하는 게시판의 글 중 첫번째로 업로드한 이미지의 정보를 담기 위해 모델에서는 </w:t>
      </w:r>
      <w:r>
        <w:t xml:space="preserve">Photo </w:t>
      </w:r>
      <w:r>
        <w:rPr>
          <w:rFonts w:hint="eastAsia"/>
        </w:rPr>
        <w:t>클래스를 만들어주었다.</w:t>
      </w:r>
    </w:p>
    <w:p w14:paraId="064343C7" w14:textId="1DE0CCA0" w:rsidR="00E81D40" w:rsidRDefault="00E81D40" w:rsidP="00956143">
      <w:pPr>
        <w:pStyle w:val="ae"/>
        <w:ind w:left="400"/>
      </w:pPr>
      <w:r>
        <w:lastRenderedPageBreak/>
        <w:t>settings.py</w:t>
      </w:r>
      <w:r>
        <w:rPr>
          <w:rFonts w:hint="eastAsia"/>
        </w:rPr>
        <w:t xml:space="preserve">에서는 이미지가 업로드되는 </w:t>
      </w:r>
      <w:r>
        <w:t>MEDIA URL</w:t>
      </w:r>
      <w:r>
        <w:rPr>
          <w:rFonts w:hint="eastAsia"/>
        </w:rPr>
        <w:t xml:space="preserve">의 </w:t>
      </w:r>
      <w:r>
        <w:t>root diretory</w:t>
      </w:r>
      <w:r>
        <w:rPr>
          <w:rFonts w:hint="eastAsia"/>
        </w:rPr>
        <w:t>의 세팅을 설정해주었다.</w:t>
      </w:r>
    </w:p>
    <w:p w14:paraId="417B4985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MEDIA_ROOT = os.path.join(BASE_DIR, </w:t>
      </w:r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"uploads"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31C047FD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38967221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MEDIA_URL = </w:t>
      </w:r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"/media/"</w:t>
      </w:r>
    </w:p>
    <w:p w14:paraId="5416D0CB" w14:textId="60B9C811" w:rsidR="00E81D40" w:rsidRDefault="00E81D40" w:rsidP="00956143">
      <w:pPr>
        <w:pStyle w:val="ae"/>
        <w:ind w:left="400"/>
      </w:pPr>
      <w:r>
        <w:rPr>
          <w:rFonts w:hint="eastAsia"/>
        </w:rPr>
        <w:t xml:space="preserve">기본 </w:t>
      </w:r>
      <w:r>
        <w:t>BASE_DIR</w:t>
      </w:r>
      <w:r>
        <w:rPr>
          <w:rFonts w:hint="eastAsia"/>
        </w:rPr>
        <w:t xml:space="preserve">는 </w:t>
      </w:r>
      <w:r w:rsidR="00ED0FF6">
        <w:rPr>
          <w:rFonts w:hint="eastAsia"/>
        </w:rPr>
        <w:t>d</w:t>
      </w:r>
      <w:r w:rsidR="00ED0FF6">
        <w:t>jango</w:t>
      </w:r>
      <w:r w:rsidR="00ED0FF6">
        <w:rPr>
          <w:rFonts w:hint="eastAsia"/>
        </w:rPr>
        <w:t>가 기본적으로 제공하는 해당 프로젝트의 디렉토리를 저장한 메타데이터가 담겨있다.</w:t>
      </w:r>
      <w:r w:rsidR="00ED0FF6">
        <w:t xml:space="preserve"> </w:t>
      </w:r>
      <w:r w:rsidR="00ED0FF6">
        <w:rPr>
          <w:rFonts w:hint="eastAsia"/>
        </w:rPr>
        <w:t xml:space="preserve">여기에 </w:t>
      </w:r>
      <w:r w:rsidR="00ED0FF6">
        <w:t>uploads</w:t>
      </w:r>
      <w:r w:rsidR="00ED0FF6">
        <w:rPr>
          <w:rFonts w:hint="eastAsia"/>
        </w:rPr>
        <w:t xml:space="preserve">를 조인하여 업로드 파일들이 해당 디렉토리에 담기도록 </w:t>
      </w:r>
      <w:r w:rsidR="00ED0FF6">
        <w:t>url</w:t>
      </w:r>
      <w:r w:rsidR="00ED0FF6">
        <w:rPr>
          <w:rFonts w:hint="eastAsia"/>
        </w:rPr>
        <w:t>를 설정해주었다.</w:t>
      </w:r>
    </w:p>
    <w:p w14:paraId="523D2A43" w14:textId="0F8B305F" w:rsidR="00ED0FF6" w:rsidRDefault="00ED0FF6" w:rsidP="00956143">
      <w:pPr>
        <w:pStyle w:val="ae"/>
        <w:ind w:left="400"/>
      </w:pPr>
    </w:p>
    <w:p w14:paraId="26879B0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from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django.utils.html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import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mark_safe</w:t>
      </w:r>
    </w:p>
    <w:p w14:paraId="4F49A004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@admin.register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(Photo)</w:t>
      </w:r>
    </w:p>
    <w:p w14:paraId="568C8F3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4EC9B0"/>
          <w:sz w:val="21"/>
          <w:szCs w:val="21"/>
        </w:rPr>
        <w:t>PhotoAdmin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4EC9B0"/>
          <w:sz w:val="21"/>
          <w:szCs w:val="21"/>
        </w:rPr>
        <w:t>admin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ED0FF6">
        <w:rPr>
          <w:rFonts w:ascii="Consolas" w:eastAsia="굴림" w:hAnsi="Consolas" w:cs="굴림"/>
          <w:b w:val="0"/>
          <w:color w:val="4EC9B0"/>
          <w:sz w:val="21"/>
          <w:szCs w:val="21"/>
        </w:rPr>
        <w:t>ModelAdmin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69603CE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C0D3BAB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list_display = (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'__str__'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'get_thumbnail'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12B6C91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094E4E02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get_thumbnail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self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obj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1C13487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mark_safe(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f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'&lt;img src="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{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obj.file.url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" width="50px"/&gt;'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AD0D23B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81DEDB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get_thumbnail.short_description =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"Thumbnail"</w:t>
      </w:r>
    </w:p>
    <w:p w14:paraId="69CB72CB" w14:textId="5F8012D7" w:rsidR="00ED0FF6" w:rsidRDefault="00ED0FF6" w:rsidP="00956143">
      <w:pPr>
        <w:pStyle w:val="ae"/>
        <w:ind w:left="400"/>
      </w:pPr>
      <w:r>
        <w:rPr>
          <w:rFonts w:hint="eastAsia"/>
        </w:rPr>
        <w:t xml:space="preserve">이후 </w:t>
      </w:r>
      <w:r>
        <w:t xml:space="preserve">Admin </w:t>
      </w:r>
      <w:r>
        <w:rPr>
          <w:rFonts w:hint="eastAsia"/>
        </w:rPr>
        <w:t xml:space="preserve">페이지에서는 파라미터로 담은 </w:t>
      </w:r>
      <w:r>
        <w:t>obj</w:t>
      </w:r>
      <w:r>
        <w:rPr>
          <w:rFonts w:hint="eastAsia"/>
        </w:rPr>
        <w:t>에 담긴 메타데이터를 이용하여 업로드된</w:t>
      </w:r>
      <w:r>
        <w:t xml:space="preserve"> </w:t>
      </w:r>
      <w:r>
        <w:rPr>
          <w:rFonts w:hint="eastAsia"/>
        </w:rPr>
        <w:t>파일의</w:t>
      </w:r>
      <w:r>
        <w:t xml:space="preserve"> url</w:t>
      </w:r>
      <w:r>
        <w:rPr>
          <w:rFonts w:hint="eastAsia"/>
        </w:rPr>
        <w:t>정보를 이용하여 썸네일을 띄울 수 있다.</w:t>
      </w:r>
      <w:r>
        <w:t xml:space="preserve"> mark_safe() </w:t>
      </w:r>
      <w:r>
        <w:rPr>
          <w:rFonts w:hint="eastAsia"/>
        </w:rPr>
        <w:t>메소드는 d</w:t>
      </w:r>
      <w:r>
        <w:t>jango</w:t>
      </w:r>
      <w:r>
        <w:rPr>
          <w:rFonts w:hint="eastAsia"/>
        </w:rPr>
        <w:t xml:space="preserve">의 </w:t>
      </w:r>
      <w:r>
        <w:t xml:space="preserve">utils </w:t>
      </w:r>
      <w:r>
        <w:rPr>
          <w:rFonts w:hint="eastAsia"/>
        </w:rPr>
        <w:t>라이브러리 안에 있는 함수로 사용자가 직접적으로 장고내에서 데이터를 조작할 경우</w:t>
      </w:r>
      <w:r>
        <w:t xml:space="preserve">, </w:t>
      </w:r>
      <w:r>
        <w:rPr>
          <w:rFonts w:hint="eastAsia"/>
        </w:rPr>
        <w:t>발생할 수 있는 보안이슈를 해결하기 위해 장고에게 미리 안전할 사용임을 알려줄 때 사용하는 메소드이다.</w:t>
      </w:r>
    </w:p>
    <w:p w14:paraId="4F5FA1F0" w14:textId="22D45A3E" w:rsidR="00ED0FF6" w:rsidRDefault="00ED0FF6" w:rsidP="00956143">
      <w:pPr>
        <w:pStyle w:val="ae"/>
        <w:ind w:left="400"/>
      </w:pPr>
    </w:p>
    <w:p w14:paraId="4796BF22" w14:textId="74736B94" w:rsidR="00ED0FF6" w:rsidRDefault="00ED0FF6" w:rsidP="00956143">
      <w:pPr>
        <w:pStyle w:val="ae"/>
        <w:ind w:left="400"/>
        <w:rPr>
          <w:rFonts w:hint="eastAsia"/>
        </w:rPr>
      </w:pPr>
      <w:r>
        <w:rPr>
          <w:rFonts w:hint="eastAsia"/>
        </w:rPr>
        <w:t xml:space="preserve">추후 </w:t>
      </w:r>
      <w:r>
        <w:t>InlineAdmin</w:t>
      </w:r>
      <w:r>
        <w:rPr>
          <w:rFonts w:hint="eastAsia"/>
        </w:rPr>
        <w:t>에 a</w:t>
      </w:r>
      <w:r>
        <w:t xml:space="preserve">dmin.TabularInline </w:t>
      </w:r>
      <w:r>
        <w:rPr>
          <w:rFonts w:hint="eastAsia"/>
        </w:rPr>
        <w:t xml:space="preserve">또는 </w:t>
      </w:r>
      <w:r>
        <w:t>StackedInline</w:t>
      </w:r>
      <w:r>
        <w:rPr>
          <w:rFonts w:hint="eastAsia"/>
        </w:rPr>
        <w:t>에 P</w:t>
      </w:r>
      <w:r>
        <w:t xml:space="preserve">hoto </w:t>
      </w:r>
      <w:r>
        <w:rPr>
          <w:rFonts w:hint="eastAsia"/>
        </w:rPr>
        <w:t xml:space="preserve">모델을 지정하고 </w:t>
      </w:r>
      <w:r>
        <w:t>inlines = (PhotoInline)</w:t>
      </w:r>
      <w:r>
        <w:rPr>
          <w:rFonts w:hint="eastAsia"/>
        </w:rPr>
        <w:t xml:space="preserve">코드를 추가하여 해당 </w:t>
      </w:r>
      <w:r>
        <w:t>Photo</w:t>
      </w:r>
      <w:r>
        <w:rPr>
          <w:rFonts w:hint="eastAsia"/>
        </w:rPr>
        <w:t>를 해당 모델에 연결할 수 있다.</w:t>
      </w:r>
    </w:p>
    <w:p w14:paraId="68E84536" w14:textId="31B41364" w:rsidR="00ED0FF6" w:rsidRDefault="00ED0FF6" w:rsidP="00956143">
      <w:pPr>
        <w:pStyle w:val="ae"/>
        <w:ind w:left="400"/>
      </w:pPr>
    </w:p>
    <w:p w14:paraId="33EAA0D9" w14:textId="77777777" w:rsidR="00ED0FF6" w:rsidRDefault="00ED0FF6">
      <w:pPr>
        <w:spacing w:after="200"/>
        <w:rPr>
          <w:b w:val="0"/>
        </w:rPr>
      </w:pPr>
      <w:r>
        <w:br w:type="page"/>
      </w:r>
    </w:p>
    <w:p w14:paraId="6458B6F2" w14:textId="3EE6B641" w:rsidR="00ED0FF6" w:rsidRDefault="00ED0FF6" w:rsidP="00956143">
      <w:pPr>
        <w:pStyle w:val="ae"/>
        <w:ind w:left="40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투병일기 게시판</w:t>
      </w:r>
    </w:p>
    <w:p w14:paraId="2CBF387C" w14:textId="5AAEDD1E" w:rsidR="00ED0FF6" w:rsidRDefault="00ED0FF6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2B273F1B" wp14:editId="4F285E1A">
            <wp:extent cx="4619501" cy="4738280"/>
            <wp:effectExtent l="0" t="0" r="0" b="5715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iary_pag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037" cy="47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A14B" w14:textId="622D8B53" w:rsidR="00ED0FF6" w:rsidRDefault="00ED0FF6" w:rsidP="00956143">
      <w:pPr>
        <w:pStyle w:val="ae"/>
        <w:ind w:left="400"/>
      </w:pPr>
      <w:r>
        <w:rPr>
          <w:rFonts w:hint="eastAsia"/>
        </w:rPr>
        <w:t>투병일기 페이지에서는 재빈에 대한 정보가 아닌 투병하며 느낀 점들을 간략한 일기형태로 글을 적어나갈 수 있는 게시판이다.</w:t>
      </w:r>
      <w:r>
        <w:t xml:space="preserve"> </w:t>
      </w:r>
      <w:r>
        <w:rPr>
          <w:rFonts w:hint="eastAsia"/>
        </w:rPr>
        <w:t>다른 사람들의 대략적인 투병시기 및 검사내용과 그에따른 기분들을 파악할 수 있어 커뮤니티 기능의 주요한 역할을 담당하고 있다.</w:t>
      </w:r>
    </w:p>
    <w:p w14:paraId="0846D0B6" w14:textId="1FC19CA1" w:rsidR="00ED0FF6" w:rsidRDefault="00ED0FF6" w:rsidP="00956143">
      <w:pPr>
        <w:pStyle w:val="ae"/>
        <w:ind w:left="400"/>
      </w:pPr>
    </w:p>
    <w:p w14:paraId="6D5A7AC4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postform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post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None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3249F7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request.method ==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6F07B35C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PostForm(request.POST,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=post)</w:t>
      </w:r>
    </w:p>
    <w:p w14:paraId="1578C3A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form.is_valid():</w:t>
      </w:r>
    </w:p>
    <w:p w14:paraId="54F71252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post = form.save(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commit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False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586AB28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post.pub_date = timezone.now()</w:t>
      </w:r>
    </w:p>
    <w:p w14:paraId="3A60EF6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post.save()</w:t>
      </w:r>
    </w:p>
    <w:p w14:paraId="33CE16E5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0451110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350812F7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PostForm(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=post)</w:t>
      </w:r>
    </w:p>
    <w:p w14:paraId="11CC4F25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'health_diary/new.html'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 form})</w:t>
      </w:r>
    </w:p>
    <w:p w14:paraId="660507D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6A0BD02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lastRenderedPageBreak/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edit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623D2F59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post = get_object_or_404(Post,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604E5899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postform(request, post)</w:t>
      </w:r>
    </w:p>
    <w:p w14:paraId="38A9DBAB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675D132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remove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78B48573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post = get_object_or_404(Post,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40707527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post.delete()</w:t>
      </w:r>
    </w:p>
    <w:p w14:paraId="354B340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118E397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52DFDDE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detail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post_id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71512D7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post_detail = get_object_or_404(Post,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=post_id)</w:t>
      </w:r>
    </w:p>
    <w:p w14:paraId="524A887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'health_diary/detail.html'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 post_detail})</w:t>
      </w:r>
    </w:p>
    <w:p w14:paraId="61A27D0A" w14:textId="08FBA7E7" w:rsidR="00ED0FF6" w:rsidRDefault="00ED0FF6" w:rsidP="00956143">
      <w:pPr>
        <w:pStyle w:val="ae"/>
        <w:ind w:left="400"/>
      </w:pPr>
      <w:r>
        <w:rPr>
          <w:rFonts w:hint="eastAsia"/>
        </w:rPr>
        <w:t xml:space="preserve">투병일기 페이지는 위의 재빈이해하기의 일반인 게시판의 </w:t>
      </w:r>
      <w:r>
        <w:t>CRUD</w:t>
      </w:r>
      <w:r>
        <w:rPr>
          <w:rFonts w:hint="eastAsia"/>
        </w:rPr>
        <w:t>기능과 유사하게 구현되었다.</w:t>
      </w:r>
    </w:p>
    <w:p w14:paraId="3964F0DB" w14:textId="7078D447" w:rsidR="00CE3B64" w:rsidRDefault="00CE3B64" w:rsidP="00956143">
      <w:pPr>
        <w:pStyle w:val="ae"/>
        <w:ind w:left="400"/>
      </w:pPr>
    </w:p>
    <w:p w14:paraId="66749603" w14:textId="52767C1B" w:rsidR="00CE3B64" w:rsidRDefault="00CE3B64" w:rsidP="00CE3B64">
      <w:pPr>
        <w:pStyle w:val="ae"/>
      </w:pPr>
      <w:r>
        <w:t xml:space="preserve">4. </w:t>
      </w:r>
      <w:r>
        <w:rPr>
          <w:rFonts w:hint="eastAsia"/>
        </w:rPr>
        <w:t>마이페이지</w:t>
      </w:r>
    </w:p>
    <w:p w14:paraId="2683E895" w14:textId="11D64823" w:rsidR="00CE3B64" w:rsidRDefault="00CE3B64" w:rsidP="00CE3B64">
      <w:pPr>
        <w:pStyle w:val="ae"/>
      </w:pPr>
      <w:r>
        <w:rPr>
          <w:rFonts w:hint="eastAsia"/>
          <w:noProof/>
        </w:rPr>
        <w:drawing>
          <wp:inline distT="0" distB="0" distL="0" distR="0" wp14:anchorId="104ABB50" wp14:editId="521885EA">
            <wp:extent cx="2933205" cy="4973625"/>
            <wp:effectExtent l="0" t="0" r="635" b="0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ydiary_pag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992" cy="497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04B" w14:textId="7C238832" w:rsidR="00CE3B64" w:rsidRDefault="00CE3B64" w:rsidP="00CE3B64">
      <w:pPr>
        <w:pStyle w:val="ae"/>
      </w:pPr>
      <w:r>
        <w:rPr>
          <w:rFonts w:hint="eastAsia"/>
        </w:rPr>
        <w:lastRenderedPageBreak/>
        <w:t>마이페이지에서는 사용자가 로그인 되었을 때 들어올 수 있는 페이지이다.</w:t>
      </w:r>
      <w:r>
        <w:t xml:space="preserve"> </w:t>
      </w:r>
      <w:r w:rsidR="00764B1B">
        <w:rPr>
          <w:rFonts w:hint="eastAsia"/>
        </w:rPr>
        <w:t>병원의 일정을 저장하여 한눈에 볼 수 있거나 또는</w:t>
      </w:r>
    </w:p>
    <w:p w14:paraId="7A2CCF49" w14:textId="0FCB7218" w:rsidR="00764B1B" w:rsidRDefault="00764B1B" w:rsidP="00CE3B64">
      <w:pPr>
        <w:pStyle w:val="ae"/>
      </w:pPr>
      <w:r w:rsidRPr="0065200E">
        <w:rPr>
          <w:b/>
          <w:noProof/>
        </w:rPr>
        <w:drawing>
          <wp:inline distT="0" distB="0" distL="0" distR="0" wp14:anchorId="6575A076" wp14:editId="66596D85">
            <wp:extent cx="6258296" cy="5510773"/>
            <wp:effectExtent l="0" t="0" r="9525" b="0"/>
            <wp:docPr id="35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93C6E6DB-26BD-4BF6-9974-9F7BDF04CB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93C6E6DB-26BD-4BF6-9974-9F7BDF04CB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62" cy="559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FFB" w14:textId="5444B0CE" w:rsidR="00764B1B" w:rsidRDefault="00764B1B" w:rsidP="00CE3B64">
      <w:pPr>
        <w:pStyle w:val="ae"/>
      </w:pPr>
      <w:r>
        <w:rPr>
          <w:rFonts w:hint="eastAsia"/>
        </w:rPr>
        <w:t>다음과 같이 수기로 작성하는 자신의 혈액일지를 웹상에서 작성하고 그날의 기분을 이모티콘으로 표현할 수 있다.</w:t>
      </w:r>
      <w:r>
        <w:t xml:space="preserve"> </w:t>
      </w:r>
      <w:r>
        <w:rPr>
          <w:rFonts w:hint="eastAsia"/>
        </w:rPr>
        <w:t>반응형웹으로 구현하면 모바일화면에서도 작성할 수 있기 때문에 편리하게 이용할 수 있다.</w:t>
      </w:r>
    </w:p>
    <w:p w14:paraId="6A3F9FE8" w14:textId="25E675A7" w:rsidR="00764B1B" w:rsidRDefault="00764B1B" w:rsidP="00CE3B64">
      <w:pPr>
        <w:pStyle w:val="ae"/>
      </w:pPr>
    </w:p>
    <w:p w14:paraId="086D3D44" w14:textId="77777777" w:rsidR="00764B1B" w:rsidRDefault="00764B1B">
      <w:pPr>
        <w:spacing w:after="200"/>
        <w:rPr>
          <w:b w:val="0"/>
        </w:rPr>
      </w:pPr>
      <w:r>
        <w:br w:type="page"/>
      </w:r>
    </w:p>
    <w:p w14:paraId="153C5080" w14:textId="783AF245" w:rsidR="00764B1B" w:rsidRDefault="00764B1B" w:rsidP="00CE3B64">
      <w:pPr>
        <w:pStyle w:val="ae"/>
      </w:pPr>
      <w:r>
        <w:rPr>
          <w:rFonts w:hint="eastAsia"/>
        </w:rPr>
        <w:lastRenderedPageBreak/>
        <w:t>4</w:t>
      </w:r>
      <w:r>
        <w:t xml:space="preserve">-1. </w:t>
      </w:r>
      <w:r>
        <w:rPr>
          <w:rFonts w:hint="eastAsia"/>
        </w:rPr>
        <w:t>병원일정 캘린더</w:t>
      </w:r>
    </w:p>
    <w:p w14:paraId="0E5BF10B" w14:textId="671B0D25" w:rsidR="00764B1B" w:rsidRDefault="00764B1B" w:rsidP="00CE3B64">
      <w:pPr>
        <w:pStyle w:val="ae"/>
      </w:pPr>
      <w:r>
        <w:rPr>
          <w:noProof/>
        </w:rPr>
        <w:drawing>
          <wp:inline distT="0" distB="0" distL="0" distR="0" wp14:anchorId="16AE62D6" wp14:editId="1FC86D6F">
            <wp:extent cx="6371590" cy="412178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2BC5" w14:textId="47A9BEFB" w:rsidR="00764B1B" w:rsidRDefault="00764B1B" w:rsidP="00CE3B64">
      <w:pPr>
        <w:pStyle w:val="ae"/>
      </w:pPr>
      <w:r>
        <w:rPr>
          <w:rFonts w:hint="eastAsia"/>
        </w:rPr>
        <w:t>D</w:t>
      </w:r>
      <w:r>
        <w:t>ate Picker</w:t>
      </w:r>
      <w:r>
        <w:rPr>
          <w:rFonts w:hint="eastAsia"/>
        </w:rPr>
        <w:t>에서는 시작일과,</w:t>
      </w:r>
      <w:r>
        <w:t xml:space="preserve"> </w:t>
      </w:r>
      <w:r>
        <w:rPr>
          <w:rFonts w:hint="eastAsia"/>
        </w:rPr>
        <w:t xml:space="preserve">종료일 그리고 병원일정을 작성하고 일정등록을 </w:t>
      </w:r>
      <w:r>
        <w:t>click</w:t>
      </w:r>
      <w:r>
        <w:rPr>
          <w:rFonts w:hint="eastAsia"/>
        </w:rPr>
        <w:t xml:space="preserve">하게 되면 위의 </w:t>
      </w:r>
      <w:r>
        <w:t>val()</w:t>
      </w:r>
      <w:r>
        <w:rPr>
          <w:rFonts w:hint="eastAsia"/>
        </w:rPr>
        <w:t>메소드를 이용하여 데이터를 받아온 것처럼 데이터를 j</w:t>
      </w:r>
      <w:r>
        <w:t>s</w:t>
      </w:r>
      <w:r>
        <w:rPr>
          <w:rFonts w:hint="eastAsia"/>
        </w:rPr>
        <w:t>의 객체로 넘겨주게 된다</w:t>
      </w:r>
      <w:r>
        <w:t>.</w:t>
      </w:r>
    </w:p>
    <w:p w14:paraId="3C4247D8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calendar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new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4EC9B0"/>
          <w:sz w:val="21"/>
          <w:szCs w:val="21"/>
        </w:rPr>
        <w:t>FullCalendar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764B1B">
        <w:rPr>
          <w:rFonts w:ascii="Consolas" w:eastAsia="굴림" w:hAnsi="Consolas" w:cs="굴림"/>
          <w:b w:val="0"/>
          <w:color w:val="4EC9B0"/>
          <w:sz w:val="21"/>
          <w:szCs w:val="21"/>
        </w:rPr>
        <w:t>Calendar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calendarEl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</w:p>
    <w:p w14:paraId="55CB0927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plugins: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[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'interaction'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'dayGrid'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],</w:t>
      </w:r>
    </w:p>
    <w:p w14:paraId="692AF548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defaultDate: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`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${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year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-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${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month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-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${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date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`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3010BC60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editable: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true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0D1773F6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eventLimit: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true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764B1B">
        <w:rPr>
          <w:rFonts w:ascii="Consolas" w:eastAsia="굴림" w:hAnsi="Consolas" w:cs="굴림"/>
          <w:b w:val="0"/>
          <w:color w:val="6A9955"/>
          <w:sz w:val="21"/>
          <w:szCs w:val="21"/>
        </w:rPr>
        <w:t>// allow "more" link when too many events</w:t>
      </w:r>
    </w:p>
    <w:p w14:paraId="57C869F9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events: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[</w:t>
      </w:r>
    </w:p>
    <w:p w14:paraId="3E966BD8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BB41702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]</w:t>
      </w:r>
    </w:p>
    <w:p w14:paraId="561089D6" w14:textId="48D88569" w:rsidR="00764B1B" w:rsidRDefault="00764B1B" w:rsidP="00CE3B64">
      <w:pPr>
        <w:pStyle w:val="ae"/>
      </w:pPr>
      <w:r>
        <w:rPr>
          <w:rFonts w:hint="eastAsia"/>
        </w:rPr>
        <w:t xml:space="preserve">다음과 같은 캘린더 객체에 </w:t>
      </w:r>
      <w:r>
        <w:t>events</w:t>
      </w:r>
      <w:r>
        <w:rPr>
          <w:rFonts w:hint="eastAsia"/>
        </w:rPr>
        <w:t xml:space="preserve">에 받아온 </w:t>
      </w:r>
      <w:r>
        <w:t xml:space="preserve">input </w:t>
      </w:r>
      <w:r>
        <w:rPr>
          <w:rFonts w:hint="eastAsia"/>
        </w:rPr>
        <w:t>데이터를 객체로 받아서 넣게 된다.</w:t>
      </w:r>
      <w:r>
        <w:t xml:space="preserve"> </w:t>
      </w:r>
      <w:r>
        <w:rPr>
          <w:rFonts w:hint="eastAsia"/>
        </w:rPr>
        <w:t>그럼 해당 날짜에 해당 일정이 등록되게 되며 여러 개의 일정이 등록된 경우 l</w:t>
      </w:r>
      <w:r>
        <w:t>ayout</w:t>
      </w:r>
      <w:r>
        <w:rPr>
          <w:rFonts w:hint="eastAsia"/>
        </w:rPr>
        <w:t xml:space="preserve">의 깨짐을 방지하기 위해 </w:t>
      </w:r>
      <w:r>
        <w:t>+more</w:t>
      </w:r>
      <w:r>
        <w:rPr>
          <w:rFonts w:hint="eastAsia"/>
        </w:rPr>
        <w:t>가 나와 작은 창에서 볼 수 있도록 한다.</w:t>
      </w:r>
    </w:p>
    <w:p w14:paraId="3582EC87" w14:textId="7AB8D9A5" w:rsidR="00764B1B" w:rsidRDefault="00764B1B">
      <w:pPr>
        <w:spacing w:after="200"/>
        <w:rPr>
          <w:b w:val="0"/>
        </w:rPr>
      </w:pPr>
      <w:r>
        <w:br w:type="page"/>
      </w:r>
    </w:p>
    <w:p w14:paraId="208290A5" w14:textId="00CA243F" w:rsidR="00764B1B" w:rsidRDefault="00764B1B" w:rsidP="00CE3B64">
      <w:pPr>
        <w:pStyle w:val="ae"/>
      </w:pPr>
      <w:r>
        <w:rPr>
          <w:rFonts w:hint="eastAsia"/>
        </w:rPr>
        <w:lastRenderedPageBreak/>
        <w:t>4</w:t>
      </w:r>
      <w:r>
        <w:t xml:space="preserve">-2. </w:t>
      </w:r>
      <w:r>
        <w:rPr>
          <w:rFonts w:hint="eastAsia"/>
        </w:rPr>
        <w:t>혈액수치 일지</w:t>
      </w:r>
    </w:p>
    <w:p w14:paraId="65DD471F" w14:textId="288CEAC5" w:rsidR="00764B1B" w:rsidRDefault="00764B1B" w:rsidP="00CE3B64">
      <w:pPr>
        <w:pStyle w:val="ae"/>
      </w:pPr>
      <w:r>
        <w:rPr>
          <w:noProof/>
        </w:rPr>
        <w:drawing>
          <wp:inline distT="0" distB="0" distL="0" distR="0" wp14:anchorId="1AF36501" wp14:editId="68127E87">
            <wp:extent cx="6371590" cy="2319020"/>
            <wp:effectExtent l="0" t="0" r="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465B" w14:textId="5D6DB92A" w:rsidR="00764B1B" w:rsidRDefault="00764B1B" w:rsidP="00CE3B64">
      <w:pPr>
        <w:pStyle w:val="ae"/>
      </w:pPr>
      <w:r>
        <w:rPr>
          <w:rFonts w:hint="eastAsia"/>
        </w:rPr>
        <w:t>[혈액수치 일지</w:t>
      </w:r>
      <w:r>
        <w:t>]</w:t>
      </w:r>
    </w:p>
    <w:p w14:paraId="55657751" w14:textId="3639D5D1" w:rsidR="00764B1B" w:rsidRDefault="00764B1B" w:rsidP="00CE3B64">
      <w:pPr>
        <w:pStyle w:val="ae"/>
      </w:pPr>
      <w:r>
        <w:rPr>
          <w:noProof/>
        </w:rPr>
        <w:drawing>
          <wp:inline distT="0" distB="0" distL="0" distR="0" wp14:anchorId="4293321B" wp14:editId="054153D5">
            <wp:extent cx="6371590" cy="53340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78AF" w14:textId="48C47637" w:rsidR="00764B1B" w:rsidRDefault="00764B1B" w:rsidP="00CE3B64">
      <w:pPr>
        <w:pStyle w:val="ae"/>
      </w:pPr>
      <w:r>
        <w:rPr>
          <w:rFonts w:hint="eastAsia"/>
        </w:rPr>
        <w:t>[글쓰기 버튼을 눌렀을 때 나오는 모달창</w:t>
      </w:r>
      <w:r>
        <w:t>]</w:t>
      </w:r>
    </w:p>
    <w:p w14:paraId="33F809AD" w14:textId="7365AAD0" w:rsidR="00764B1B" w:rsidRDefault="00764B1B" w:rsidP="00CE3B64">
      <w:pPr>
        <w:pStyle w:val="ae"/>
      </w:pPr>
    </w:p>
    <w:p w14:paraId="0BB5A3B7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DCDCAA"/>
          <w:sz w:val="21"/>
          <w:szCs w:val="21"/>
        </w:rPr>
        <w:t>index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52566411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op_list = Diary.objects.order_by(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'id'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5749D00B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form = DiaryForm()</w:t>
      </w:r>
    </w:p>
    <w:p w14:paraId="45BF171A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context = {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'op_list'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:op_list,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:form,}</w:t>
      </w:r>
    </w:p>
    <w:p w14:paraId="4EE629DE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764B1B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'mypage/index.html'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context)</w:t>
      </w:r>
    </w:p>
    <w:p w14:paraId="6EE1194A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4C941E73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CDCAA"/>
          <w:sz w:val="21"/>
          <w:szCs w:val="21"/>
        </w:rPr>
        <w:t>@require_POST</w:t>
      </w:r>
    </w:p>
    <w:p w14:paraId="6960F146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DCDCAA"/>
          <w:sz w:val="21"/>
          <w:szCs w:val="21"/>
        </w:rPr>
        <w:t>addResult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714FFEB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form = DiaryForm(request.POST)</w:t>
      </w:r>
    </w:p>
    <w:p w14:paraId="0BAAAD05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</w:p>
    <w:p w14:paraId="2DBC59B5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764B1B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form.is_valid():</w:t>
      </w:r>
    </w:p>
    <w:p w14:paraId="2DCA33C5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post = Diary(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date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'date'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'wbc'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neutrophil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'neutrophil'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'rbc'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'pt'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content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'comment'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])</w:t>
      </w:r>
    </w:p>
    <w:p w14:paraId="4130DD31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post.save()</w:t>
      </w:r>
    </w:p>
    <w:p w14:paraId="0AA2655D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</w:p>
    <w:p w14:paraId="13175BFB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764B1B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'mypage'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1E56F57C" w14:textId="5A637DCB" w:rsidR="00764B1B" w:rsidRDefault="00764B1B" w:rsidP="00CE3B64">
      <w:pPr>
        <w:pStyle w:val="ae"/>
      </w:pPr>
    </w:p>
    <w:p w14:paraId="35DDCC68" w14:textId="56954D9E" w:rsidR="00764B1B" w:rsidRDefault="00C20BF1" w:rsidP="00CE3B64">
      <w:pPr>
        <w:pStyle w:val="ae"/>
      </w:pPr>
      <w:r>
        <w:rPr>
          <w:rFonts w:hint="eastAsia"/>
        </w:rPr>
        <w:t>f</w:t>
      </w:r>
      <w:r>
        <w:t xml:space="preserve">orm </w:t>
      </w:r>
      <w:r>
        <w:rPr>
          <w:rFonts w:hint="eastAsia"/>
        </w:rPr>
        <w:t xml:space="preserve">데이터 처리를 </w:t>
      </w:r>
      <w:r>
        <w:t>POST</w:t>
      </w:r>
      <w:r>
        <w:rPr>
          <w:rFonts w:hint="eastAsia"/>
        </w:rPr>
        <w:t>방식을 이용하여 데이터 처리해준 것은 위의 게시판의 형태와 동일하다.</w:t>
      </w:r>
    </w:p>
    <w:p w14:paraId="38CF7D8A" w14:textId="0B0FFA7E" w:rsidR="00C20BF1" w:rsidRDefault="00C20BF1" w:rsidP="00CE3B64">
      <w:pPr>
        <w:pStyle w:val="ae"/>
      </w:pPr>
    </w:p>
    <w:p w14:paraId="285CCC6C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EMOTION = [</w:t>
      </w:r>
    </w:p>
    <w:p w14:paraId="0B1B230E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1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😍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행복해요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2B1C7F11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2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🙃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보통이에요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7F4384BE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3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😑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별로에요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5C48577F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4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😭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슬퍼요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5E518152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5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😡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화나요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77DB0CFD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]</w:t>
      </w:r>
    </w:p>
    <w:p w14:paraId="7F0961B3" w14:textId="2BF0FC3D" w:rsidR="00C20BF1" w:rsidRPr="00764B1B" w:rsidRDefault="00C20BF1" w:rsidP="00CE3B64">
      <w:pPr>
        <w:pStyle w:val="ae"/>
        <w:rPr>
          <w:rFonts w:hint="eastAsia"/>
        </w:rPr>
      </w:pPr>
      <w:r>
        <w:rPr>
          <w:rFonts w:hint="eastAsia"/>
        </w:rPr>
        <w:t>추가적인 이모티콘을 추가하여 추후에 매일 수치의 변화로 인해 변화되는 기분을 직관적으로 알아볼 수 있도록 기능을 구현해나갈 예정이다.</w:t>
      </w:r>
    </w:p>
    <w:sectPr w:rsidR="00C20BF1" w:rsidRPr="00764B1B" w:rsidSect="00AB02A7">
      <w:headerReference w:type="default" r:id="rId42"/>
      <w:footerReference w:type="default" r:id="rId43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755649" w14:textId="77777777" w:rsidR="008065F5" w:rsidRDefault="008065F5">
      <w:r>
        <w:separator/>
      </w:r>
    </w:p>
    <w:p w14:paraId="747BF001" w14:textId="77777777" w:rsidR="008065F5" w:rsidRDefault="008065F5"/>
  </w:endnote>
  <w:endnote w:type="continuationSeparator" w:id="0">
    <w:p w14:paraId="66A29AB7" w14:textId="77777777" w:rsidR="008065F5" w:rsidRDefault="008065F5">
      <w:r>
        <w:continuationSeparator/>
      </w:r>
    </w:p>
    <w:p w14:paraId="0716535F" w14:textId="77777777" w:rsidR="008065F5" w:rsidRDefault="008065F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ADCD98" w14:textId="77777777" w:rsidR="00427E9E" w:rsidRPr="00240586" w:rsidRDefault="00427E9E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42B50CCC" w14:textId="77777777" w:rsidR="00427E9E" w:rsidRPr="00240586" w:rsidRDefault="00427E9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ACC111" w14:textId="77777777" w:rsidR="008065F5" w:rsidRDefault="008065F5">
      <w:r>
        <w:separator/>
      </w:r>
    </w:p>
    <w:p w14:paraId="337771DB" w14:textId="77777777" w:rsidR="008065F5" w:rsidRDefault="008065F5"/>
  </w:footnote>
  <w:footnote w:type="continuationSeparator" w:id="0">
    <w:p w14:paraId="2963A60E" w14:textId="77777777" w:rsidR="008065F5" w:rsidRDefault="008065F5">
      <w:r>
        <w:continuationSeparator/>
      </w:r>
    </w:p>
    <w:p w14:paraId="6EE62C3E" w14:textId="77777777" w:rsidR="008065F5" w:rsidRDefault="008065F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224F76" w:themeColor="text2"/>
        <w:left w:val="single" w:sz="36" w:space="0" w:color="224F76" w:themeColor="text2"/>
        <w:bottom w:val="single" w:sz="36" w:space="0" w:color="224F76" w:themeColor="text2"/>
        <w:right w:val="single" w:sz="36" w:space="0" w:color="224F76" w:themeColor="text2"/>
        <w:insideH w:val="single" w:sz="36" w:space="0" w:color="224F76" w:themeColor="text2"/>
        <w:insideV w:val="single" w:sz="36" w:space="0" w:color="224F76" w:themeColor="text2"/>
      </w:tblBorders>
      <w:tblLook w:val="0000" w:firstRow="0" w:lastRow="0" w:firstColumn="0" w:lastColumn="0" w:noHBand="0" w:noVBand="0"/>
    </w:tblPr>
    <w:tblGrid>
      <w:gridCol w:w="10035"/>
    </w:tblGrid>
    <w:tr w:rsidR="00427E9E" w:rsidRPr="00240586" w14:paraId="1774CA21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8DC4D8" w:themeColor="accent3"/>
            <w:right w:val="nil"/>
          </w:tcBorders>
        </w:tcPr>
        <w:p w14:paraId="13FACC1A" w14:textId="77777777" w:rsidR="00427E9E" w:rsidRPr="00240586" w:rsidRDefault="00427E9E">
          <w:pPr>
            <w:pStyle w:val="a9"/>
          </w:pPr>
        </w:p>
      </w:tc>
    </w:tr>
  </w:tbl>
  <w:p w14:paraId="767B0ECE" w14:textId="77777777" w:rsidR="00427E9E" w:rsidRPr="00240586" w:rsidRDefault="00427E9E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924C91"/>
    <w:multiLevelType w:val="hybridMultilevel"/>
    <w:tmpl w:val="AC1EAF20"/>
    <w:lvl w:ilvl="0" w:tplc="26EA33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B44DA0"/>
    <w:multiLevelType w:val="hybridMultilevel"/>
    <w:tmpl w:val="C04465C0"/>
    <w:lvl w:ilvl="0" w:tplc="4F5E55F4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ABA1645"/>
    <w:multiLevelType w:val="multilevel"/>
    <w:tmpl w:val="370A04F8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13" w15:restartNumberingAfterBreak="0">
    <w:nsid w:val="20FB07D4"/>
    <w:multiLevelType w:val="hybridMultilevel"/>
    <w:tmpl w:val="49F00EF6"/>
    <w:lvl w:ilvl="0" w:tplc="E124D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49E011D"/>
    <w:multiLevelType w:val="multilevel"/>
    <w:tmpl w:val="A63CD2F8"/>
    <w:lvl w:ilvl="0">
      <w:start w:val="1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80" w:hanging="2520"/>
      </w:pPr>
      <w:rPr>
        <w:rFonts w:hint="default"/>
      </w:rPr>
    </w:lvl>
  </w:abstractNum>
  <w:abstractNum w:abstractNumId="15" w15:restartNumberingAfterBreak="0">
    <w:nsid w:val="27F04DB3"/>
    <w:multiLevelType w:val="hybridMultilevel"/>
    <w:tmpl w:val="CC60F7D8"/>
    <w:lvl w:ilvl="0" w:tplc="A3428AD0">
      <w:start w:val="1"/>
      <w:numFmt w:val="decimal"/>
      <w:suff w:val="space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EBD51F3"/>
    <w:multiLevelType w:val="hybridMultilevel"/>
    <w:tmpl w:val="38B00DE8"/>
    <w:lvl w:ilvl="0" w:tplc="3E0E2224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hint="default"/>
        <w:b/>
        <w:color w:val="224F76" w:themeColor="text2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4C538FF"/>
    <w:multiLevelType w:val="hybridMultilevel"/>
    <w:tmpl w:val="1190FDEA"/>
    <w:lvl w:ilvl="0" w:tplc="B91AAA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6551B18"/>
    <w:multiLevelType w:val="hybridMultilevel"/>
    <w:tmpl w:val="D0909932"/>
    <w:lvl w:ilvl="0" w:tplc="5FEC7818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A2C6879"/>
    <w:multiLevelType w:val="multilevel"/>
    <w:tmpl w:val="784EA6E2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20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C3A3316"/>
    <w:multiLevelType w:val="multilevel"/>
    <w:tmpl w:val="06E00718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22" w15:restartNumberingAfterBreak="0">
    <w:nsid w:val="4EF129AD"/>
    <w:multiLevelType w:val="multilevel"/>
    <w:tmpl w:val="0402F9DE"/>
    <w:lvl w:ilvl="0">
      <w:start w:val="1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23" w15:restartNumberingAfterBreak="0">
    <w:nsid w:val="5AB46B8B"/>
    <w:multiLevelType w:val="hybridMultilevel"/>
    <w:tmpl w:val="23FA72E2"/>
    <w:lvl w:ilvl="0" w:tplc="8B64EE3C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737474DE"/>
    <w:multiLevelType w:val="hybridMultilevel"/>
    <w:tmpl w:val="14B84EEC"/>
    <w:lvl w:ilvl="0" w:tplc="5AB8DF1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7AC36668"/>
    <w:multiLevelType w:val="hybridMultilevel"/>
    <w:tmpl w:val="367C7AAE"/>
    <w:lvl w:ilvl="0" w:tplc="46E41050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20"/>
  </w:num>
  <w:num w:numId="2">
    <w:abstractNumId w:val="24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6"/>
  </w:num>
  <w:num w:numId="14">
    <w:abstractNumId w:val="13"/>
  </w:num>
  <w:num w:numId="15">
    <w:abstractNumId w:val="22"/>
  </w:num>
  <w:num w:numId="16">
    <w:abstractNumId w:val="14"/>
  </w:num>
  <w:num w:numId="17">
    <w:abstractNumId w:val="17"/>
  </w:num>
  <w:num w:numId="18">
    <w:abstractNumId w:val="23"/>
  </w:num>
  <w:num w:numId="19">
    <w:abstractNumId w:val="19"/>
  </w:num>
  <w:num w:numId="20">
    <w:abstractNumId w:val="10"/>
  </w:num>
  <w:num w:numId="21">
    <w:abstractNumId w:val="12"/>
  </w:num>
  <w:num w:numId="22">
    <w:abstractNumId w:val="18"/>
  </w:num>
  <w:num w:numId="23">
    <w:abstractNumId w:val="16"/>
  </w:num>
  <w:num w:numId="24">
    <w:abstractNumId w:val="25"/>
  </w:num>
  <w:num w:numId="25">
    <w:abstractNumId w:val="11"/>
  </w:num>
  <w:num w:numId="26">
    <w:abstractNumId w:val="21"/>
  </w:num>
  <w:num w:numId="27">
    <w:abstractNumId w:val="27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84F"/>
    <w:rsid w:val="0002345F"/>
    <w:rsid w:val="0002482E"/>
    <w:rsid w:val="0003078F"/>
    <w:rsid w:val="00050324"/>
    <w:rsid w:val="0005758F"/>
    <w:rsid w:val="0006121E"/>
    <w:rsid w:val="000A0150"/>
    <w:rsid w:val="000A510E"/>
    <w:rsid w:val="000E63C9"/>
    <w:rsid w:val="000F5889"/>
    <w:rsid w:val="0010514A"/>
    <w:rsid w:val="00114AB0"/>
    <w:rsid w:val="00122E6A"/>
    <w:rsid w:val="00130E9D"/>
    <w:rsid w:val="00150A6D"/>
    <w:rsid w:val="00161245"/>
    <w:rsid w:val="00185B35"/>
    <w:rsid w:val="001971DD"/>
    <w:rsid w:val="001A18E2"/>
    <w:rsid w:val="001F2BC8"/>
    <w:rsid w:val="001F2F6E"/>
    <w:rsid w:val="001F5F6B"/>
    <w:rsid w:val="00201030"/>
    <w:rsid w:val="00204AF5"/>
    <w:rsid w:val="0021584F"/>
    <w:rsid w:val="0023026D"/>
    <w:rsid w:val="00232EC7"/>
    <w:rsid w:val="00237306"/>
    <w:rsid w:val="00240586"/>
    <w:rsid w:val="00243EBC"/>
    <w:rsid w:val="00246A35"/>
    <w:rsid w:val="0026255E"/>
    <w:rsid w:val="00277E60"/>
    <w:rsid w:val="00284348"/>
    <w:rsid w:val="002B40D5"/>
    <w:rsid w:val="002D4970"/>
    <w:rsid w:val="002F3A6E"/>
    <w:rsid w:val="002F51F5"/>
    <w:rsid w:val="003055D0"/>
    <w:rsid w:val="003055E3"/>
    <w:rsid w:val="00312137"/>
    <w:rsid w:val="00312E27"/>
    <w:rsid w:val="00330359"/>
    <w:rsid w:val="0033762F"/>
    <w:rsid w:val="00353888"/>
    <w:rsid w:val="00360494"/>
    <w:rsid w:val="00361F5C"/>
    <w:rsid w:val="00366C7E"/>
    <w:rsid w:val="00372711"/>
    <w:rsid w:val="003750C2"/>
    <w:rsid w:val="00384EA3"/>
    <w:rsid w:val="00390A03"/>
    <w:rsid w:val="00393510"/>
    <w:rsid w:val="003A39A1"/>
    <w:rsid w:val="003C0969"/>
    <w:rsid w:val="003C2191"/>
    <w:rsid w:val="003D0E31"/>
    <w:rsid w:val="003D2A38"/>
    <w:rsid w:val="003D3863"/>
    <w:rsid w:val="004054AF"/>
    <w:rsid w:val="004110DE"/>
    <w:rsid w:val="00427E9E"/>
    <w:rsid w:val="0044085A"/>
    <w:rsid w:val="00463024"/>
    <w:rsid w:val="0046560C"/>
    <w:rsid w:val="0049035F"/>
    <w:rsid w:val="004A5B2F"/>
    <w:rsid w:val="004B21A5"/>
    <w:rsid w:val="004C0EA5"/>
    <w:rsid w:val="004C371F"/>
    <w:rsid w:val="004D7F1D"/>
    <w:rsid w:val="005037F0"/>
    <w:rsid w:val="00515E37"/>
    <w:rsid w:val="00516A86"/>
    <w:rsid w:val="00517929"/>
    <w:rsid w:val="005275F6"/>
    <w:rsid w:val="00550B16"/>
    <w:rsid w:val="00572102"/>
    <w:rsid w:val="00576D73"/>
    <w:rsid w:val="00587841"/>
    <w:rsid w:val="00587A8D"/>
    <w:rsid w:val="0059381B"/>
    <w:rsid w:val="005A0443"/>
    <w:rsid w:val="005A61BE"/>
    <w:rsid w:val="005C21F8"/>
    <w:rsid w:val="005D1096"/>
    <w:rsid w:val="005E2664"/>
    <w:rsid w:val="005E7F8B"/>
    <w:rsid w:val="005F1BB0"/>
    <w:rsid w:val="006170A1"/>
    <w:rsid w:val="00623F27"/>
    <w:rsid w:val="0062532A"/>
    <w:rsid w:val="0065200E"/>
    <w:rsid w:val="00656C4D"/>
    <w:rsid w:val="00657C78"/>
    <w:rsid w:val="00696B1B"/>
    <w:rsid w:val="006B2609"/>
    <w:rsid w:val="006B5550"/>
    <w:rsid w:val="006C3EFB"/>
    <w:rsid w:val="006E5716"/>
    <w:rsid w:val="006F4DFD"/>
    <w:rsid w:val="006F6D15"/>
    <w:rsid w:val="00712A8E"/>
    <w:rsid w:val="007233AB"/>
    <w:rsid w:val="00727D81"/>
    <w:rsid w:val="007302B3"/>
    <w:rsid w:val="00730733"/>
    <w:rsid w:val="00730E3A"/>
    <w:rsid w:val="00736AAF"/>
    <w:rsid w:val="0074165C"/>
    <w:rsid w:val="00764B1B"/>
    <w:rsid w:val="00765B2A"/>
    <w:rsid w:val="00770B05"/>
    <w:rsid w:val="00783A34"/>
    <w:rsid w:val="007C6B52"/>
    <w:rsid w:val="007D16C5"/>
    <w:rsid w:val="007D5D84"/>
    <w:rsid w:val="007E2FB4"/>
    <w:rsid w:val="00802F76"/>
    <w:rsid w:val="00804896"/>
    <w:rsid w:val="008065F5"/>
    <w:rsid w:val="00811747"/>
    <w:rsid w:val="00813038"/>
    <w:rsid w:val="0081401E"/>
    <w:rsid w:val="00816747"/>
    <w:rsid w:val="00822470"/>
    <w:rsid w:val="00832C5C"/>
    <w:rsid w:val="00844465"/>
    <w:rsid w:val="00846D1D"/>
    <w:rsid w:val="00852B24"/>
    <w:rsid w:val="00860FD1"/>
    <w:rsid w:val="00862FE4"/>
    <w:rsid w:val="0086389A"/>
    <w:rsid w:val="00871FF1"/>
    <w:rsid w:val="0087605E"/>
    <w:rsid w:val="0088330B"/>
    <w:rsid w:val="00895B27"/>
    <w:rsid w:val="008A6310"/>
    <w:rsid w:val="008B1FEE"/>
    <w:rsid w:val="008C3B46"/>
    <w:rsid w:val="00903C32"/>
    <w:rsid w:val="0091390C"/>
    <w:rsid w:val="00916B16"/>
    <w:rsid w:val="009173B9"/>
    <w:rsid w:val="0092539D"/>
    <w:rsid w:val="0093335D"/>
    <w:rsid w:val="0093613E"/>
    <w:rsid w:val="00943026"/>
    <w:rsid w:val="00944286"/>
    <w:rsid w:val="00956143"/>
    <w:rsid w:val="00966B81"/>
    <w:rsid w:val="009A61F4"/>
    <w:rsid w:val="009A653A"/>
    <w:rsid w:val="009C7720"/>
    <w:rsid w:val="009E0F88"/>
    <w:rsid w:val="00A16786"/>
    <w:rsid w:val="00A23AFA"/>
    <w:rsid w:val="00A31059"/>
    <w:rsid w:val="00A31B3E"/>
    <w:rsid w:val="00A37859"/>
    <w:rsid w:val="00A532F3"/>
    <w:rsid w:val="00A62204"/>
    <w:rsid w:val="00A8489E"/>
    <w:rsid w:val="00AA0D36"/>
    <w:rsid w:val="00AB02A7"/>
    <w:rsid w:val="00AC2716"/>
    <w:rsid w:val="00AC29F3"/>
    <w:rsid w:val="00AC5018"/>
    <w:rsid w:val="00AD1064"/>
    <w:rsid w:val="00AD4489"/>
    <w:rsid w:val="00AD5DDB"/>
    <w:rsid w:val="00AE6CDF"/>
    <w:rsid w:val="00B049E7"/>
    <w:rsid w:val="00B155F5"/>
    <w:rsid w:val="00B231E5"/>
    <w:rsid w:val="00B44CFD"/>
    <w:rsid w:val="00B56E22"/>
    <w:rsid w:val="00B92CB3"/>
    <w:rsid w:val="00B97ACF"/>
    <w:rsid w:val="00BA02C7"/>
    <w:rsid w:val="00BB2485"/>
    <w:rsid w:val="00BB314C"/>
    <w:rsid w:val="00BC1EAC"/>
    <w:rsid w:val="00BC2104"/>
    <w:rsid w:val="00BE1263"/>
    <w:rsid w:val="00BF65CF"/>
    <w:rsid w:val="00BF6B51"/>
    <w:rsid w:val="00C02B87"/>
    <w:rsid w:val="00C06F87"/>
    <w:rsid w:val="00C157A9"/>
    <w:rsid w:val="00C20BF1"/>
    <w:rsid w:val="00C3029E"/>
    <w:rsid w:val="00C3300F"/>
    <w:rsid w:val="00C37793"/>
    <w:rsid w:val="00C4086D"/>
    <w:rsid w:val="00C770B8"/>
    <w:rsid w:val="00C921B8"/>
    <w:rsid w:val="00C9360B"/>
    <w:rsid w:val="00CA1896"/>
    <w:rsid w:val="00CB2994"/>
    <w:rsid w:val="00CB5B28"/>
    <w:rsid w:val="00CC2215"/>
    <w:rsid w:val="00CD5851"/>
    <w:rsid w:val="00CE10D7"/>
    <w:rsid w:val="00CE3B64"/>
    <w:rsid w:val="00CF5371"/>
    <w:rsid w:val="00D0034F"/>
    <w:rsid w:val="00D0323A"/>
    <w:rsid w:val="00D046DE"/>
    <w:rsid w:val="00D0559F"/>
    <w:rsid w:val="00D077E9"/>
    <w:rsid w:val="00D313CB"/>
    <w:rsid w:val="00D3349F"/>
    <w:rsid w:val="00D42CB7"/>
    <w:rsid w:val="00D5413D"/>
    <w:rsid w:val="00D570A9"/>
    <w:rsid w:val="00D70D02"/>
    <w:rsid w:val="00D712E8"/>
    <w:rsid w:val="00D715B5"/>
    <w:rsid w:val="00D770C7"/>
    <w:rsid w:val="00D8383F"/>
    <w:rsid w:val="00D86945"/>
    <w:rsid w:val="00D90290"/>
    <w:rsid w:val="00D91909"/>
    <w:rsid w:val="00DA6F2E"/>
    <w:rsid w:val="00DC479A"/>
    <w:rsid w:val="00DD01EE"/>
    <w:rsid w:val="00DD152F"/>
    <w:rsid w:val="00DD2EFB"/>
    <w:rsid w:val="00DE132C"/>
    <w:rsid w:val="00DE213F"/>
    <w:rsid w:val="00DF027C"/>
    <w:rsid w:val="00E00A32"/>
    <w:rsid w:val="00E21057"/>
    <w:rsid w:val="00E22ACD"/>
    <w:rsid w:val="00E24EA2"/>
    <w:rsid w:val="00E26537"/>
    <w:rsid w:val="00E311D1"/>
    <w:rsid w:val="00E33398"/>
    <w:rsid w:val="00E3523D"/>
    <w:rsid w:val="00E620B0"/>
    <w:rsid w:val="00E661F2"/>
    <w:rsid w:val="00E81B40"/>
    <w:rsid w:val="00E81D40"/>
    <w:rsid w:val="00E97ACC"/>
    <w:rsid w:val="00EA07FB"/>
    <w:rsid w:val="00EB44A0"/>
    <w:rsid w:val="00EB4A65"/>
    <w:rsid w:val="00ED0FF6"/>
    <w:rsid w:val="00ED7545"/>
    <w:rsid w:val="00EE40AE"/>
    <w:rsid w:val="00EF555B"/>
    <w:rsid w:val="00F027BB"/>
    <w:rsid w:val="00F11DCF"/>
    <w:rsid w:val="00F162EA"/>
    <w:rsid w:val="00F22F54"/>
    <w:rsid w:val="00F27E8A"/>
    <w:rsid w:val="00F40978"/>
    <w:rsid w:val="00F52D27"/>
    <w:rsid w:val="00F80A7C"/>
    <w:rsid w:val="00F80E26"/>
    <w:rsid w:val="00F83527"/>
    <w:rsid w:val="00F85E37"/>
    <w:rsid w:val="00FA75A8"/>
    <w:rsid w:val="00FC3C14"/>
    <w:rsid w:val="00FD583F"/>
    <w:rsid w:val="00FD7488"/>
    <w:rsid w:val="00FE6BE2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E56710"/>
  <w15:docId w15:val="{29890003-789E-4D0C-B56A-FF06EE49B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193A58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243255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374C80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374C80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243255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243255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72727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224F76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224F76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224F76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193A58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224F76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224F76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224F76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10">
    <w:name w:val="toc 1"/>
    <w:basedOn w:val="a2"/>
    <w:next w:val="a2"/>
    <w:autoRedefine/>
    <w:uiPriority w:val="39"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39"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39"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unhideWhenUsed/>
    <w:qFormat/>
    <w:rsid w:val="00240586"/>
    <w:pPr>
      <w:keepLines/>
      <w:spacing w:after="0"/>
      <w:outlineLvl w:val="9"/>
    </w:pPr>
    <w:rPr>
      <w:color w:val="374C80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5A5A5A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404040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bottom w:val="single" w:sz="8" w:space="0" w:color="4A66A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A66AC" w:themeColor="accent1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4A66AC" w:themeColor="accent1"/>
          <w:bottom w:val="single" w:sz="8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A66AC" w:themeColor="accent1"/>
          <w:bottom w:val="single" w:sz="8" w:space="0" w:color="4A66AC" w:themeColor="accent1"/>
        </w:tcBorders>
      </w:tcPr>
    </w:tblStylePr>
    <w:tblStylePr w:type="band1Vert">
      <w:tblPr/>
      <w:tcPr>
        <w:shd w:val="clear" w:color="auto" w:fill="D1D8EB" w:themeFill="accent1" w:themeFillTint="3F"/>
      </w:tcPr>
    </w:tblStylePr>
    <w:tblStylePr w:type="band1Horz">
      <w:tblPr/>
      <w:tcPr>
        <w:shd w:val="clear" w:color="auto" w:fill="D1D8EB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29DD1" w:themeColor="accent2"/>
        <w:bottom w:val="single" w:sz="8" w:space="0" w:color="629DD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9DD1" w:themeColor="accent2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629DD1" w:themeColor="accent2"/>
          <w:bottom w:val="single" w:sz="8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9DD1" w:themeColor="accent2"/>
          <w:bottom w:val="single" w:sz="8" w:space="0" w:color="629DD1" w:themeColor="accent2"/>
        </w:tcBorders>
      </w:tcPr>
    </w:tblStylePr>
    <w:tblStylePr w:type="band1Vert">
      <w:tblPr/>
      <w:tcPr>
        <w:shd w:val="clear" w:color="auto" w:fill="D8E6F3" w:themeFill="accent2" w:themeFillTint="3F"/>
      </w:tcPr>
    </w:tblStylePr>
    <w:tblStylePr w:type="band1Horz">
      <w:tblPr/>
      <w:tcPr>
        <w:shd w:val="clear" w:color="auto" w:fill="D8E6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DC4D8" w:themeColor="accent3"/>
        <w:bottom w:val="single" w:sz="8" w:space="0" w:color="8DC4D8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DC4D8" w:themeColor="accent3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8DC4D8" w:themeColor="accent3"/>
          <w:bottom w:val="single" w:sz="8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DC4D8" w:themeColor="accent3"/>
          <w:bottom w:val="single" w:sz="8" w:space="0" w:color="8DC4D8" w:themeColor="accent3"/>
        </w:tcBorders>
      </w:tcPr>
    </w:tblStylePr>
    <w:tblStylePr w:type="band1Vert">
      <w:tblPr/>
      <w:tcPr>
        <w:shd w:val="clear" w:color="auto" w:fill="E2F0F5" w:themeFill="accent3" w:themeFillTint="3F"/>
      </w:tcPr>
    </w:tblStylePr>
    <w:tblStylePr w:type="band1Horz">
      <w:tblPr/>
      <w:tcPr>
        <w:shd w:val="clear" w:color="auto" w:fill="E2F0F5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bottom w:val="single" w:sz="8" w:space="0" w:color="7F8FA9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F8FA9" w:themeColor="accent4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7F8FA9" w:themeColor="accent4"/>
          <w:bottom w:val="single" w:sz="8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F8FA9" w:themeColor="accent4"/>
          <w:bottom w:val="single" w:sz="8" w:space="0" w:color="7F8FA9" w:themeColor="accent4"/>
        </w:tcBorders>
      </w:tc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shd w:val="clear" w:color="auto" w:fill="DFE3E9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bottom w:val="single" w:sz="8" w:space="0" w:color="5AA2AE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AA2AE" w:themeColor="accent5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5AA2AE" w:themeColor="accent5"/>
          <w:bottom w:val="single" w:sz="8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AA2AE" w:themeColor="accent5"/>
          <w:bottom w:val="single" w:sz="8" w:space="0" w:color="5AA2AE" w:themeColor="accent5"/>
        </w:tcBorders>
      </w:tc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shd w:val="clear" w:color="auto" w:fill="D6E7EB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bottom w:val="single" w:sz="8" w:space="0" w:color="9D90A0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0A0" w:themeColor="accent6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9D90A0" w:themeColor="accent6"/>
          <w:bottom w:val="single" w:sz="8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0A0" w:themeColor="accent6"/>
          <w:bottom w:val="single" w:sz="8" w:space="0" w:color="9D90A0" w:themeColor="accent6"/>
        </w:tcBorders>
      </w:tc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shd w:val="clear" w:color="auto" w:fill="E6E3E7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A66A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A66A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A66A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1D8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9DD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9DD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E6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DC4D8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DC4D8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DC4D8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2F0F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F8FA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F8FA9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F8FA9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3E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AA2A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AA2AE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AA2AE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7E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0A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0A0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0A0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3E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48AC3" w:themeColor="accent1" w:themeTint="BF"/>
        <w:left w:val="single" w:sz="8" w:space="0" w:color="748AC3" w:themeColor="accent1" w:themeTint="BF"/>
        <w:bottom w:val="single" w:sz="8" w:space="0" w:color="748AC3" w:themeColor="accent1" w:themeTint="BF"/>
        <w:right w:val="single" w:sz="8" w:space="0" w:color="748AC3" w:themeColor="accent1" w:themeTint="BF"/>
        <w:insideH w:val="single" w:sz="8" w:space="0" w:color="748AC3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48AC3" w:themeColor="accent1" w:themeTint="BF"/>
          <w:left w:val="single" w:sz="8" w:space="0" w:color="748AC3" w:themeColor="accent1" w:themeTint="BF"/>
          <w:bottom w:val="single" w:sz="8" w:space="0" w:color="748AC3" w:themeColor="accent1" w:themeTint="BF"/>
          <w:right w:val="single" w:sz="8" w:space="0" w:color="748AC3" w:themeColor="accent1" w:themeTint="BF"/>
          <w:insideH w:val="nil"/>
          <w:insideV w:val="nil"/>
        </w:tcBorders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48AC3" w:themeColor="accent1" w:themeTint="BF"/>
          <w:left w:val="single" w:sz="8" w:space="0" w:color="748AC3" w:themeColor="accent1" w:themeTint="BF"/>
          <w:bottom w:val="single" w:sz="8" w:space="0" w:color="748AC3" w:themeColor="accent1" w:themeTint="BF"/>
          <w:right w:val="single" w:sz="8" w:space="0" w:color="748AC3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D8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1D8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9B5DC" w:themeColor="accent2" w:themeTint="BF"/>
        <w:left w:val="single" w:sz="8" w:space="0" w:color="89B5DC" w:themeColor="accent2" w:themeTint="BF"/>
        <w:bottom w:val="single" w:sz="8" w:space="0" w:color="89B5DC" w:themeColor="accent2" w:themeTint="BF"/>
        <w:right w:val="single" w:sz="8" w:space="0" w:color="89B5DC" w:themeColor="accent2" w:themeTint="BF"/>
        <w:insideH w:val="single" w:sz="8" w:space="0" w:color="89B5DC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B5DC" w:themeColor="accent2" w:themeTint="BF"/>
          <w:left w:val="single" w:sz="8" w:space="0" w:color="89B5DC" w:themeColor="accent2" w:themeTint="BF"/>
          <w:bottom w:val="single" w:sz="8" w:space="0" w:color="89B5DC" w:themeColor="accent2" w:themeTint="BF"/>
          <w:right w:val="single" w:sz="8" w:space="0" w:color="89B5DC" w:themeColor="accent2" w:themeTint="BF"/>
          <w:insideH w:val="nil"/>
          <w:insideV w:val="nil"/>
        </w:tcBorders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B5DC" w:themeColor="accent2" w:themeTint="BF"/>
          <w:left w:val="single" w:sz="8" w:space="0" w:color="89B5DC" w:themeColor="accent2" w:themeTint="BF"/>
          <w:bottom w:val="single" w:sz="8" w:space="0" w:color="89B5DC" w:themeColor="accent2" w:themeTint="BF"/>
          <w:right w:val="single" w:sz="8" w:space="0" w:color="89B5DC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6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E6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A9D2E1" w:themeColor="accent3" w:themeTint="BF"/>
        <w:left w:val="single" w:sz="8" w:space="0" w:color="A9D2E1" w:themeColor="accent3" w:themeTint="BF"/>
        <w:bottom w:val="single" w:sz="8" w:space="0" w:color="A9D2E1" w:themeColor="accent3" w:themeTint="BF"/>
        <w:right w:val="single" w:sz="8" w:space="0" w:color="A9D2E1" w:themeColor="accent3" w:themeTint="BF"/>
        <w:insideH w:val="single" w:sz="8" w:space="0" w:color="A9D2E1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9D2E1" w:themeColor="accent3" w:themeTint="BF"/>
          <w:left w:val="single" w:sz="8" w:space="0" w:color="A9D2E1" w:themeColor="accent3" w:themeTint="BF"/>
          <w:bottom w:val="single" w:sz="8" w:space="0" w:color="A9D2E1" w:themeColor="accent3" w:themeTint="BF"/>
          <w:right w:val="single" w:sz="8" w:space="0" w:color="A9D2E1" w:themeColor="accent3" w:themeTint="BF"/>
          <w:insideH w:val="nil"/>
          <w:insideV w:val="nil"/>
        </w:tcBorders>
        <w:shd w:val="clear" w:color="auto" w:fill="8DC4D8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9D2E1" w:themeColor="accent3" w:themeTint="BF"/>
          <w:left w:val="single" w:sz="8" w:space="0" w:color="A9D2E1" w:themeColor="accent3" w:themeTint="BF"/>
          <w:bottom w:val="single" w:sz="8" w:space="0" w:color="A9D2E1" w:themeColor="accent3" w:themeTint="BF"/>
          <w:right w:val="single" w:sz="8" w:space="0" w:color="A9D2E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F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2F0F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FABBE" w:themeColor="accent4" w:themeTint="BF"/>
        <w:left w:val="single" w:sz="8" w:space="0" w:color="9FABBE" w:themeColor="accent4" w:themeTint="BF"/>
        <w:bottom w:val="single" w:sz="8" w:space="0" w:color="9FABBE" w:themeColor="accent4" w:themeTint="BF"/>
        <w:right w:val="single" w:sz="8" w:space="0" w:color="9FABBE" w:themeColor="accent4" w:themeTint="BF"/>
        <w:insideH w:val="single" w:sz="8" w:space="0" w:color="9FABBE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ABBE" w:themeColor="accent4" w:themeTint="BF"/>
          <w:left w:val="single" w:sz="8" w:space="0" w:color="9FABBE" w:themeColor="accent4" w:themeTint="BF"/>
          <w:bottom w:val="single" w:sz="8" w:space="0" w:color="9FABBE" w:themeColor="accent4" w:themeTint="BF"/>
          <w:right w:val="single" w:sz="8" w:space="0" w:color="9FABBE" w:themeColor="accent4" w:themeTint="BF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ABBE" w:themeColor="accent4" w:themeTint="BF"/>
          <w:left w:val="single" w:sz="8" w:space="0" w:color="9FABBE" w:themeColor="accent4" w:themeTint="BF"/>
          <w:bottom w:val="single" w:sz="8" w:space="0" w:color="9FABBE" w:themeColor="accent4" w:themeTint="BF"/>
          <w:right w:val="single" w:sz="8" w:space="0" w:color="9FABBE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3E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3B9C2" w:themeColor="accent5" w:themeTint="BF"/>
        <w:left w:val="single" w:sz="8" w:space="0" w:color="83B9C2" w:themeColor="accent5" w:themeTint="BF"/>
        <w:bottom w:val="single" w:sz="8" w:space="0" w:color="83B9C2" w:themeColor="accent5" w:themeTint="BF"/>
        <w:right w:val="single" w:sz="8" w:space="0" w:color="83B9C2" w:themeColor="accent5" w:themeTint="BF"/>
        <w:insideH w:val="single" w:sz="8" w:space="0" w:color="83B9C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3B9C2" w:themeColor="accent5" w:themeTint="BF"/>
          <w:left w:val="single" w:sz="8" w:space="0" w:color="83B9C2" w:themeColor="accent5" w:themeTint="BF"/>
          <w:bottom w:val="single" w:sz="8" w:space="0" w:color="83B9C2" w:themeColor="accent5" w:themeTint="BF"/>
          <w:right w:val="single" w:sz="8" w:space="0" w:color="83B9C2" w:themeColor="accent5" w:themeTint="BF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3B9C2" w:themeColor="accent5" w:themeTint="BF"/>
          <w:left w:val="single" w:sz="8" w:space="0" w:color="83B9C2" w:themeColor="accent5" w:themeTint="BF"/>
          <w:bottom w:val="single" w:sz="8" w:space="0" w:color="83B9C2" w:themeColor="accent5" w:themeTint="BF"/>
          <w:right w:val="single" w:sz="8" w:space="0" w:color="83B9C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7E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B5ABB7" w:themeColor="accent6" w:themeTint="BF"/>
        <w:left w:val="single" w:sz="8" w:space="0" w:color="B5ABB7" w:themeColor="accent6" w:themeTint="BF"/>
        <w:bottom w:val="single" w:sz="8" w:space="0" w:color="B5ABB7" w:themeColor="accent6" w:themeTint="BF"/>
        <w:right w:val="single" w:sz="8" w:space="0" w:color="B5ABB7" w:themeColor="accent6" w:themeTint="BF"/>
        <w:insideH w:val="single" w:sz="8" w:space="0" w:color="B5ABB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BB7" w:themeColor="accent6" w:themeTint="BF"/>
          <w:left w:val="single" w:sz="8" w:space="0" w:color="B5ABB7" w:themeColor="accent6" w:themeTint="BF"/>
          <w:bottom w:val="single" w:sz="8" w:space="0" w:color="B5ABB7" w:themeColor="accent6" w:themeTint="BF"/>
          <w:right w:val="single" w:sz="8" w:space="0" w:color="B5ABB7" w:themeColor="accent6" w:themeTint="BF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BB7" w:themeColor="accent6" w:themeTint="BF"/>
          <w:left w:val="single" w:sz="8" w:space="0" w:color="B5ABB7" w:themeColor="accent6" w:themeTint="BF"/>
          <w:bottom w:val="single" w:sz="8" w:space="0" w:color="B5ABB7" w:themeColor="accent6" w:themeTint="BF"/>
          <w:right w:val="single" w:sz="8" w:space="0" w:color="B5ABB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3E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DC4D8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DC4D8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DC4D8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48AC3" w:themeColor="accent1" w:themeTint="BF"/>
        <w:left w:val="single" w:sz="8" w:space="0" w:color="748AC3" w:themeColor="accent1" w:themeTint="BF"/>
        <w:bottom w:val="single" w:sz="8" w:space="0" w:color="748AC3" w:themeColor="accent1" w:themeTint="BF"/>
        <w:right w:val="single" w:sz="8" w:space="0" w:color="748AC3" w:themeColor="accent1" w:themeTint="BF"/>
        <w:insideH w:val="single" w:sz="8" w:space="0" w:color="748AC3" w:themeColor="accent1" w:themeTint="BF"/>
        <w:insideV w:val="single" w:sz="8" w:space="0" w:color="748AC3" w:themeColor="accent1" w:themeTint="BF"/>
      </w:tblBorders>
    </w:tblPr>
    <w:tcPr>
      <w:shd w:val="clear" w:color="auto" w:fill="D1D8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48AC3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shd w:val="clear" w:color="auto" w:fill="A2B1D7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9B5DC" w:themeColor="accent2" w:themeTint="BF"/>
        <w:left w:val="single" w:sz="8" w:space="0" w:color="89B5DC" w:themeColor="accent2" w:themeTint="BF"/>
        <w:bottom w:val="single" w:sz="8" w:space="0" w:color="89B5DC" w:themeColor="accent2" w:themeTint="BF"/>
        <w:right w:val="single" w:sz="8" w:space="0" w:color="89B5DC" w:themeColor="accent2" w:themeTint="BF"/>
        <w:insideH w:val="single" w:sz="8" w:space="0" w:color="89B5DC" w:themeColor="accent2" w:themeTint="BF"/>
        <w:insideV w:val="single" w:sz="8" w:space="0" w:color="89B5DC" w:themeColor="accent2" w:themeTint="BF"/>
      </w:tblBorders>
    </w:tblPr>
    <w:tcPr>
      <w:shd w:val="clear" w:color="auto" w:fill="D8E6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B5DC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shd w:val="clear" w:color="auto" w:fill="B0CDE8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A9D2E1" w:themeColor="accent3" w:themeTint="BF"/>
        <w:left w:val="single" w:sz="8" w:space="0" w:color="A9D2E1" w:themeColor="accent3" w:themeTint="BF"/>
        <w:bottom w:val="single" w:sz="8" w:space="0" w:color="A9D2E1" w:themeColor="accent3" w:themeTint="BF"/>
        <w:right w:val="single" w:sz="8" w:space="0" w:color="A9D2E1" w:themeColor="accent3" w:themeTint="BF"/>
        <w:insideH w:val="single" w:sz="8" w:space="0" w:color="A9D2E1" w:themeColor="accent3" w:themeTint="BF"/>
        <w:insideV w:val="single" w:sz="8" w:space="0" w:color="A9D2E1" w:themeColor="accent3" w:themeTint="BF"/>
      </w:tblBorders>
    </w:tblPr>
    <w:tcPr>
      <w:shd w:val="clear" w:color="auto" w:fill="E2F0F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9D2E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1EB" w:themeFill="accent3" w:themeFillTint="7F"/>
      </w:tcPr>
    </w:tblStylePr>
    <w:tblStylePr w:type="band1Horz">
      <w:tblPr/>
      <w:tcPr>
        <w:shd w:val="clear" w:color="auto" w:fill="C6E1EB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FABBE" w:themeColor="accent4" w:themeTint="BF"/>
        <w:left w:val="single" w:sz="8" w:space="0" w:color="9FABBE" w:themeColor="accent4" w:themeTint="BF"/>
        <w:bottom w:val="single" w:sz="8" w:space="0" w:color="9FABBE" w:themeColor="accent4" w:themeTint="BF"/>
        <w:right w:val="single" w:sz="8" w:space="0" w:color="9FABBE" w:themeColor="accent4" w:themeTint="BF"/>
        <w:insideH w:val="single" w:sz="8" w:space="0" w:color="9FABBE" w:themeColor="accent4" w:themeTint="BF"/>
        <w:insideV w:val="single" w:sz="8" w:space="0" w:color="9FABBE" w:themeColor="accent4" w:themeTint="BF"/>
      </w:tblBorders>
    </w:tblPr>
    <w:tcPr>
      <w:shd w:val="clear" w:color="auto" w:fill="DFE3E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ABBE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3B9C2" w:themeColor="accent5" w:themeTint="BF"/>
        <w:left w:val="single" w:sz="8" w:space="0" w:color="83B9C2" w:themeColor="accent5" w:themeTint="BF"/>
        <w:bottom w:val="single" w:sz="8" w:space="0" w:color="83B9C2" w:themeColor="accent5" w:themeTint="BF"/>
        <w:right w:val="single" w:sz="8" w:space="0" w:color="83B9C2" w:themeColor="accent5" w:themeTint="BF"/>
        <w:insideH w:val="single" w:sz="8" w:space="0" w:color="83B9C2" w:themeColor="accent5" w:themeTint="BF"/>
        <w:insideV w:val="single" w:sz="8" w:space="0" w:color="83B9C2" w:themeColor="accent5" w:themeTint="BF"/>
      </w:tblBorders>
    </w:tblPr>
    <w:tcPr>
      <w:shd w:val="clear" w:color="auto" w:fill="D6E7E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3B9C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B5ABB7" w:themeColor="accent6" w:themeTint="BF"/>
        <w:left w:val="single" w:sz="8" w:space="0" w:color="B5ABB7" w:themeColor="accent6" w:themeTint="BF"/>
        <w:bottom w:val="single" w:sz="8" w:space="0" w:color="B5ABB7" w:themeColor="accent6" w:themeTint="BF"/>
        <w:right w:val="single" w:sz="8" w:space="0" w:color="B5ABB7" w:themeColor="accent6" w:themeTint="BF"/>
        <w:insideH w:val="single" w:sz="8" w:space="0" w:color="B5ABB7" w:themeColor="accent6" w:themeTint="BF"/>
        <w:insideV w:val="single" w:sz="8" w:space="0" w:color="B5ABB7" w:themeColor="accent6" w:themeTint="BF"/>
      </w:tblBorders>
    </w:tblPr>
    <w:tcPr>
      <w:shd w:val="clear" w:color="auto" w:fill="E6E3E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BB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cPr>
      <w:shd w:val="clear" w:color="auto" w:fill="D1D8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EF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FEF" w:themeFill="accent1" w:themeFillTint="33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tcBorders>
          <w:insideH w:val="single" w:sz="6" w:space="0" w:color="4A66AC" w:themeColor="accent1"/>
          <w:insideV w:val="single" w:sz="6" w:space="0" w:color="4A66AC" w:themeColor="accent1"/>
        </w:tcBorders>
        <w:shd w:val="clear" w:color="auto" w:fill="A2B1D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  <w:insideH w:val="single" w:sz="8" w:space="0" w:color="629DD1" w:themeColor="accent2"/>
        <w:insideV w:val="single" w:sz="8" w:space="0" w:color="629DD1" w:themeColor="accent2"/>
      </w:tblBorders>
    </w:tblPr>
    <w:tcPr>
      <w:shd w:val="clear" w:color="auto" w:fill="D8E6F3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5F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BF5" w:themeFill="accent2" w:themeFillTint="33"/>
      </w:tc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tcBorders>
          <w:insideH w:val="single" w:sz="6" w:space="0" w:color="629DD1" w:themeColor="accent2"/>
          <w:insideV w:val="single" w:sz="6" w:space="0" w:color="629DD1" w:themeColor="accent2"/>
        </w:tcBorders>
        <w:shd w:val="clear" w:color="auto" w:fill="B0CDE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  <w:insideH w:val="single" w:sz="8" w:space="0" w:color="8DC4D8" w:themeColor="accent3"/>
        <w:insideV w:val="single" w:sz="8" w:space="0" w:color="8DC4D8" w:themeColor="accent3"/>
      </w:tblBorders>
    </w:tblPr>
    <w:tcPr>
      <w:shd w:val="clear" w:color="auto" w:fill="E2F0F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3F9FB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F3F7" w:themeFill="accent3" w:themeFillTint="33"/>
      </w:tcPr>
    </w:tblStylePr>
    <w:tblStylePr w:type="band1Vert">
      <w:tblPr/>
      <w:tcPr>
        <w:shd w:val="clear" w:color="auto" w:fill="C6E1EB" w:themeFill="accent3" w:themeFillTint="7F"/>
      </w:tcPr>
    </w:tblStylePr>
    <w:tblStylePr w:type="band1Horz">
      <w:tblPr/>
      <w:tcPr>
        <w:tcBorders>
          <w:insideH w:val="single" w:sz="6" w:space="0" w:color="8DC4D8" w:themeColor="accent3"/>
          <w:insideV w:val="single" w:sz="6" w:space="0" w:color="8DC4D8" w:themeColor="accent3"/>
        </w:tcBorders>
        <w:shd w:val="clear" w:color="auto" w:fill="C6E1EB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  <w:insideH w:val="single" w:sz="8" w:space="0" w:color="7F8FA9" w:themeColor="accent4"/>
        <w:insideV w:val="single" w:sz="8" w:space="0" w:color="7F8FA9" w:themeColor="accent4"/>
      </w:tblBorders>
    </w:tblPr>
    <w:tcPr>
      <w:shd w:val="clear" w:color="auto" w:fill="DFE3E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F3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8ED" w:themeFill="accent4" w:themeFillTint="33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tcBorders>
          <w:insideH w:val="single" w:sz="6" w:space="0" w:color="7F8FA9" w:themeColor="accent4"/>
          <w:insideV w:val="single" w:sz="6" w:space="0" w:color="7F8FA9" w:themeColor="accent4"/>
        </w:tcBorders>
        <w:shd w:val="clear" w:color="auto" w:fill="BFC7D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  <w:insideH w:val="single" w:sz="8" w:space="0" w:color="5AA2AE" w:themeColor="accent5"/>
        <w:insideV w:val="single" w:sz="8" w:space="0" w:color="5AA2AE" w:themeColor="accent5"/>
      </w:tblBorders>
    </w:tblPr>
    <w:tcPr>
      <w:shd w:val="clear" w:color="auto" w:fill="D6E7E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CEE" w:themeFill="accent5" w:themeFillTint="33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tcBorders>
          <w:insideH w:val="single" w:sz="6" w:space="0" w:color="5AA2AE" w:themeColor="accent5"/>
          <w:insideV w:val="single" w:sz="6" w:space="0" w:color="5AA2AE" w:themeColor="accent5"/>
        </w:tcBorders>
        <w:shd w:val="clear" w:color="auto" w:fill="ACD0D6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  <w:insideH w:val="single" w:sz="8" w:space="0" w:color="9D90A0" w:themeColor="accent6"/>
        <w:insideV w:val="single" w:sz="8" w:space="0" w:color="9D90A0" w:themeColor="accent6"/>
      </w:tblBorders>
    </w:tblPr>
    <w:tcPr>
      <w:shd w:val="clear" w:color="auto" w:fill="E6E3E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8EC" w:themeFill="accent6" w:themeFillTint="33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tcBorders>
          <w:insideH w:val="single" w:sz="6" w:space="0" w:color="9D90A0" w:themeColor="accent6"/>
          <w:insideV w:val="single" w:sz="6" w:space="0" w:color="9D90A0" w:themeColor="accent6"/>
        </w:tcBorders>
        <w:shd w:val="clear" w:color="auto" w:fill="CEC7C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1D8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66A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66A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A66A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2B1D7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2B1D7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E6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9DD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9DD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CDE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CDE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2F0F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DC4D8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DC4D8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DC4D8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DC4D8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6E1EB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6E1EB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3E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8FA9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8FA9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C7D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C7D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7E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AA2AE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AA2AE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CD0D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CD0D6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3E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0A0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0A0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7C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7CF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224F76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224F76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404040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EF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5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3F9FB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F708D" w:themeFill="accent4" w:themeFillShade="CC"/>
      </w:tcPr>
    </w:tblStylePr>
    <w:tblStylePr w:type="lastRow">
      <w:rPr>
        <w:b/>
        <w:bCs/>
        <w:color w:val="5F708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3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7A8C5" w:themeFill="accent3" w:themeFillShade="CC"/>
      </w:tcPr>
    </w:tblStylePr>
    <w:tblStylePr w:type="lastRow">
      <w:rPr>
        <w:b/>
        <w:bCs/>
        <w:color w:val="57A8C5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082" w:themeFill="accent6" w:themeFillShade="CC"/>
      </w:tcPr>
    </w:tblStylePr>
    <w:tblStylePr w:type="lastRow">
      <w:rPr>
        <w:b/>
        <w:bCs/>
        <w:color w:val="7F7082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5828D" w:themeFill="accent5" w:themeFillShade="CC"/>
      </w:tcPr>
    </w:tblStylePr>
    <w:tblStylePr w:type="lastRow">
      <w:rPr>
        <w:b/>
        <w:bCs/>
        <w:color w:val="45828D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9DD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9DD1" w:themeColor="accent2"/>
        <w:left w:val="single" w:sz="4" w:space="0" w:color="4A66AC" w:themeColor="accent1"/>
        <w:bottom w:val="single" w:sz="4" w:space="0" w:color="4A66AC" w:themeColor="accent1"/>
        <w:right w:val="single" w:sz="4" w:space="0" w:color="4A66A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EF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3C6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3C66" w:themeColor="accent1" w:themeShade="99"/>
          <w:insideV w:val="nil"/>
        </w:tcBorders>
        <w:shd w:val="clear" w:color="auto" w:fill="2C3C6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3C66" w:themeFill="accent1" w:themeFillShade="99"/>
      </w:tcPr>
    </w:tblStylePr>
    <w:tblStylePr w:type="band1Vert">
      <w:tblPr/>
      <w:tcPr>
        <w:shd w:val="clear" w:color="auto" w:fill="B5C0DF" w:themeFill="accent1" w:themeFillTint="66"/>
      </w:tcPr>
    </w:tblStylePr>
    <w:tblStylePr w:type="band1Horz">
      <w:tblPr/>
      <w:tcPr>
        <w:shd w:val="clear" w:color="auto" w:fill="A2B1D7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9DD1" w:themeColor="accent2"/>
        <w:left w:val="single" w:sz="4" w:space="0" w:color="629DD1" w:themeColor="accent2"/>
        <w:bottom w:val="single" w:sz="4" w:space="0" w:color="629DD1" w:themeColor="accent2"/>
        <w:right w:val="single" w:sz="4" w:space="0" w:color="629DD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5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95E8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95E8E" w:themeColor="accent2" w:themeShade="99"/>
          <w:insideV w:val="nil"/>
        </w:tcBorders>
        <w:shd w:val="clear" w:color="auto" w:fill="295E8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5E8E" w:themeFill="accent2" w:themeFillShade="99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B0CDE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F8FA9" w:themeColor="accent4"/>
        <w:left w:val="single" w:sz="4" w:space="0" w:color="8DC4D8" w:themeColor="accent3"/>
        <w:bottom w:val="single" w:sz="4" w:space="0" w:color="8DC4D8" w:themeColor="accent3"/>
        <w:right w:val="single" w:sz="4" w:space="0" w:color="8DC4D8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3F9FB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F8FA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6839F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6839F" w:themeColor="accent3" w:themeShade="99"/>
          <w:insideV w:val="nil"/>
        </w:tcBorders>
        <w:shd w:val="clear" w:color="auto" w:fill="36839F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839F" w:themeFill="accent3" w:themeFillShade="99"/>
      </w:tcPr>
    </w:tblStylePr>
    <w:tblStylePr w:type="band1Vert">
      <w:tblPr/>
      <w:tcPr>
        <w:shd w:val="clear" w:color="auto" w:fill="D1E7EF" w:themeFill="accent3" w:themeFillTint="66"/>
      </w:tcPr>
    </w:tblStylePr>
    <w:tblStylePr w:type="band1Horz">
      <w:tblPr/>
      <w:tcPr>
        <w:shd w:val="clear" w:color="auto" w:fill="C6E1EB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DC4D8" w:themeColor="accent3"/>
        <w:left w:val="single" w:sz="4" w:space="0" w:color="7F8FA9" w:themeColor="accent4"/>
        <w:bottom w:val="single" w:sz="4" w:space="0" w:color="7F8FA9" w:themeColor="accent4"/>
        <w:right w:val="single" w:sz="4" w:space="0" w:color="7F8FA9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3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DC4D8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7546A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7546A" w:themeColor="accent4" w:themeShade="99"/>
          <w:insideV w:val="nil"/>
        </w:tcBorders>
        <w:shd w:val="clear" w:color="auto" w:fill="47546A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46A" w:themeFill="accent4" w:themeFillShade="99"/>
      </w:tcPr>
    </w:tblStylePr>
    <w:tblStylePr w:type="band1Vert">
      <w:tblPr/>
      <w:tcPr>
        <w:shd w:val="clear" w:color="auto" w:fill="CBD2DC" w:themeFill="accent4" w:themeFillTint="66"/>
      </w:tcPr>
    </w:tblStylePr>
    <w:tblStylePr w:type="band1Horz">
      <w:tblPr/>
      <w:tcPr>
        <w:shd w:val="clear" w:color="auto" w:fill="BFC7D4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0A0" w:themeColor="accent6"/>
        <w:left w:val="single" w:sz="4" w:space="0" w:color="5AA2AE" w:themeColor="accent5"/>
        <w:bottom w:val="single" w:sz="4" w:space="0" w:color="5AA2AE" w:themeColor="accent5"/>
        <w:right w:val="single" w:sz="4" w:space="0" w:color="5AA2AE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0A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4626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4626A" w:themeColor="accent5" w:themeShade="99"/>
          <w:insideV w:val="nil"/>
        </w:tcBorders>
        <w:shd w:val="clear" w:color="auto" w:fill="34626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626A" w:themeFill="accent5" w:themeFillShade="99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ACD0D6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AA2AE" w:themeColor="accent5"/>
        <w:left w:val="single" w:sz="4" w:space="0" w:color="9D90A0" w:themeColor="accent6"/>
        <w:bottom w:val="single" w:sz="4" w:space="0" w:color="9D90A0" w:themeColor="accent6"/>
        <w:right w:val="single" w:sz="4" w:space="0" w:color="9D90A0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AA2A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462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462" w:themeColor="accent6" w:themeShade="99"/>
          <w:insideV w:val="nil"/>
        </w:tcBorders>
        <w:shd w:val="clear" w:color="auto" w:fill="5F5462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462" w:themeFill="accent6" w:themeFillShade="99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CEC7C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DFEF" w:themeFill="accent1" w:themeFillTint="33"/>
    </w:tcPr>
    <w:tblStylePr w:type="firstRow">
      <w:rPr>
        <w:b/>
        <w:bCs/>
      </w:rPr>
      <w:tblPr/>
      <w:tcPr>
        <w:shd w:val="clear" w:color="auto" w:fill="B5C0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5C0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74C8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74C80" w:themeFill="accent1" w:themeFillShade="BF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shd w:val="clear" w:color="auto" w:fill="A2B1D7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</w:rPr>
      <w:tblPr/>
      <w:tcPr>
        <w:shd w:val="clear" w:color="auto" w:fill="C0D7E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D7E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76B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76B1" w:themeFill="accent2" w:themeFillShade="BF"/>
      </w:tc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shd w:val="clear" w:color="auto" w:fill="B0CDE8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F3F7" w:themeFill="accent3" w:themeFillTint="33"/>
    </w:tcPr>
    <w:tblStylePr w:type="firstRow">
      <w:rPr>
        <w:b/>
        <w:bCs/>
      </w:rPr>
      <w:tblPr/>
      <w:tcPr>
        <w:shd w:val="clear" w:color="auto" w:fill="D1E7E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1E7E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4AA1C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4AA1C1" w:themeFill="accent3" w:themeFillShade="BF"/>
      </w:tcPr>
    </w:tblStylePr>
    <w:tblStylePr w:type="band1Vert">
      <w:tblPr/>
      <w:tcPr>
        <w:shd w:val="clear" w:color="auto" w:fill="C6E1EB" w:themeFill="accent3" w:themeFillTint="7F"/>
      </w:tcPr>
    </w:tblStylePr>
    <w:tblStylePr w:type="band1Horz">
      <w:tblPr/>
      <w:tcPr>
        <w:shd w:val="clear" w:color="auto" w:fill="C6E1EB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8ED" w:themeFill="accent4" w:themeFillTint="33"/>
    </w:tcPr>
    <w:tblStylePr w:type="firstRow">
      <w:rPr>
        <w:b/>
        <w:bCs/>
      </w:rPr>
      <w:tblPr/>
      <w:tcPr>
        <w:shd w:val="clear" w:color="auto" w:fill="CBD2D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2D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ECEE" w:themeFill="accent5" w:themeFillTint="33"/>
    </w:tcPr>
    <w:tblStylePr w:type="firstRow">
      <w:rPr>
        <w:b/>
        <w:bCs/>
      </w:rPr>
      <w:tblPr/>
      <w:tcPr>
        <w:shd w:val="clear" w:color="auto" w:fill="BCD9D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D9D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</w:rPr>
      <w:tblPr/>
      <w:tcPr>
        <w:shd w:val="clear" w:color="auto" w:fill="D7D2D9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2D9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224F76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4A66AC" w:themeColor="accent1"/>
        <w:left w:val="single" w:sz="2" w:space="10" w:color="4A66AC" w:themeColor="accent1"/>
        <w:bottom w:val="single" w:sz="2" w:space="10" w:color="4A66AC" w:themeColor="accent1"/>
        <w:right w:val="single" w:sz="2" w:space="10" w:color="4A66AC" w:themeColor="accent1"/>
      </w:pBdr>
      <w:ind w:left="1152" w:right="1152"/>
    </w:pPr>
    <w:rPr>
      <w:i/>
      <w:iCs/>
      <w:color w:val="4A66AC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224F76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243255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374C80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374C80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243255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243255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72727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72727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4A66AC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4A66AC" w:themeColor="accent1"/>
        <w:bottom w:val="single" w:sz="4" w:space="10" w:color="4A66AC" w:themeColor="accent1"/>
      </w:pBdr>
      <w:spacing w:before="360" w:after="360"/>
      <w:ind w:left="864" w:right="864"/>
      <w:jc w:val="center"/>
    </w:pPr>
    <w:rPr>
      <w:i/>
      <w:iCs/>
      <w:color w:val="4A66AC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4A66AC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4A66AC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224F76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224F76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  <w:tblStylePr w:type="band1Horz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DC4D8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  <w:tblStylePr w:type="band1Horz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band1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band1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band1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8" w:space="0" w:color="4A66AC" w:themeColor="accent1"/>
        <w:bottom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8" w:space="0" w:color="629DD1" w:themeColor="accent2"/>
        <w:bottom w:val="single" w:sz="8" w:space="0" w:color="629DD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9DD1" w:themeColor="accent2"/>
          <w:left w:val="nil"/>
          <w:bottom w:val="single" w:sz="8" w:space="0" w:color="629DD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9DD1" w:themeColor="accent2"/>
          <w:left w:val="nil"/>
          <w:bottom w:val="single" w:sz="8" w:space="0" w:color="629DD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8" w:space="0" w:color="8DC4D8" w:themeColor="accent3"/>
        <w:bottom w:val="single" w:sz="8" w:space="0" w:color="8DC4D8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DC4D8" w:themeColor="accent3"/>
          <w:left w:val="nil"/>
          <w:bottom w:val="single" w:sz="8" w:space="0" w:color="8DC4D8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DC4D8" w:themeColor="accent3"/>
          <w:left w:val="nil"/>
          <w:bottom w:val="single" w:sz="8" w:space="0" w:color="8DC4D8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8" w:space="0" w:color="7F8FA9" w:themeColor="accent4"/>
        <w:bottom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8FA9" w:themeColor="accent4"/>
          <w:left w:val="nil"/>
          <w:bottom w:val="single" w:sz="8" w:space="0" w:color="7F8FA9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8FA9" w:themeColor="accent4"/>
          <w:left w:val="nil"/>
          <w:bottom w:val="single" w:sz="8" w:space="0" w:color="7F8FA9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8" w:space="0" w:color="5AA2AE" w:themeColor="accent5"/>
        <w:bottom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AA2AE" w:themeColor="accent5"/>
          <w:left w:val="nil"/>
          <w:bottom w:val="single" w:sz="8" w:space="0" w:color="5AA2AE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AA2AE" w:themeColor="accent5"/>
          <w:left w:val="nil"/>
          <w:bottom w:val="single" w:sz="8" w:space="0" w:color="5AA2AE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8" w:space="0" w:color="9D90A0" w:themeColor="accent6"/>
        <w:bottom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0A0" w:themeColor="accent6"/>
          <w:left w:val="nil"/>
          <w:bottom w:val="single" w:sz="8" w:space="0" w:color="9D90A0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0A0" w:themeColor="accent6"/>
          <w:left w:val="nil"/>
          <w:bottom w:val="single" w:sz="8" w:space="0" w:color="9D90A0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1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  <w:shd w:val="clear" w:color="auto" w:fill="D1D8EB" w:themeFill="accent1" w:themeFillTint="3F"/>
      </w:tcPr>
    </w:tblStylePr>
    <w:tblStylePr w:type="band2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  <w:insideH w:val="single" w:sz="8" w:space="0" w:color="629DD1" w:themeColor="accent2"/>
        <w:insideV w:val="single" w:sz="8" w:space="0" w:color="629DD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18" w:space="0" w:color="629DD1" w:themeColor="accent2"/>
          <w:right w:val="single" w:sz="8" w:space="0" w:color="629DD1" w:themeColor="accent2"/>
          <w:insideH w:val="nil"/>
          <w:insideV w:val="single" w:sz="8" w:space="0" w:color="629DD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  <w:insideH w:val="nil"/>
          <w:insideV w:val="single" w:sz="8" w:space="0" w:color="629DD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  <w:tblStylePr w:type="band1Vert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  <w:shd w:val="clear" w:color="auto" w:fill="D8E6F3" w:themeFill="accent2" w:themeFillTint="3F"/>
      </w:tcPr>
    </w:tblStylePr>
    <w:tblStylePr w:type="band1Horz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  <w:insideV w:val="single" w:sz="8" w:space="0" w:color="629DD1" w:themeColor="accent2"/>
        </w:tcBorders>
        <w:shd w:val="clear" w:color="auto" w:fill="D8E6F3" w:themeFill="accent2" w:themeFillTint="3F"/>
      </w:tcPr>
    </w:tblStylePr>
    <w:tblStylePr w:type="band2Horz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  <w:insideV w:val="single" w:sz="8" w:space="0" w:color="629DD1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  <w:insideH w:val="single" w:sz="8" w:space="0" w:color="8DC4D8" w:themeColor="accent3"/>
        <w:insideV w:val="single" w:sz="8" w:space="0" w:color="8DC4D8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18" w:space="0" w:color="8DC4D8" w:themeColor="accent3"/>
          <w:right w:val="single" w:sz="8" w:space="0" w:color="8DC4D8" w:themeColor="accent3"/>
          <w:insideH w:val="nil"/>
          <w:insideV w:val="single" w:sz="8" w:space="0" w:color="8DC4D8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  <w:insideH w:val="nil"/>
          <w:insideV w:val="single" w:sz="8" w:space="0" w:color="8DC4D8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  <w:tblStylePr w:type="band1Vert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  <w:shd w:val="clear" w:color="auto" w:fill="E2F0F5" w:themeFill="accent3" w:themeFillTint="3F"/>
      </w:tcPr>
    </w:tblStylePr>
    <w:tblStylePr w:type="band1Horz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  <w:insideV w:val="single" w:sz="8" w:space="0" w:color="8DC4D8" w:themeColor="accent3"/>
        </w:tcBorders>
        <w:shd w:val="clear" w:color="auto" w:fill="E2F0F5" w:themeFill="accent3" w:themeFillTint="3F"/>
      </w:tcPr>
    </w:tblStylePr>
    <w:tblStylePr w:type="band2Horz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  <w:insideV w:val="single" w:sz="8" w:space="0" w:color="8DC4D8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  <w:insideH w:val="single" w:sz="8" w:space="0" w:color="7F8FA9" w:themeColor="accent4"/>
        <w:insideV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18" w:space="0" w:color="7F8FA9" w:themeColor="accent4"/>
          <w:right w:val="single" w:sz="8" w:space="0" w:color="7F8FA9" w:themeColor="accent4"/>
          <w:insideH w:val="nil"/>
          <w:insideV w:val="single" w:sz="8" w:space="0" w:color="7F8FA9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H w:val="nil"/>
          <w:insideV w:val="single" w:sz="8" w:space="0" w:color="7F8FA9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band1Vert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V w:val="single" w:sz="8" w:space="0" w:color="7F8FA9" w:themeColor="accent4"/>
        </w:tcBorders>
        <w:shd w:val="clear" w:color="auto" w:fill="DFE3E9" w:themeFill="accent4" w:themeFillTint="3F"/>
      </w:tcPr>
    </w:tblStylePr>
    <w:tblStylePr w:type="band2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V w:val="single" w:sz="8" w:space="0" w:color="7F8FA9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  <w:insideH w:val="single" w:sz="8" w:space="0" w:color="5AA2AE" w:themeColor="accent5"/>
        <w:insideV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18" w:space="0" w:color="5AA2AE" w:themeColor="accent5"/>
          <w:right w:val="single" w:sz="8" w:space="0" w:color="5AA2AE" w:themeColor="accent5"/>
          <w:insideH w:val="nil"/>
          <w:insideV w:val="single" w:sz="8" w:space="0" w:color="5AA2AE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H w:val="nil"/>
          <w:insideV w:val="single" w:sz="8" w:space="0" w:color="5AA2AE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band1Vert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V w:val="single" w:sz="8" w:space="0" w:color="5AA2AE" w:themeColor="accent5"/>
        </w:tcBorders>
        <w:shd w:val="clear" w:color="auto" w:fill="D6E7EB" w:themeFill="accent5" w:themeFillTint="3F"/>
      </w:tcPr>
    </w:tblStylePr>
    <w:tblStylePr w:type="band2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V w:val="single" w:sz="8" w:space="0" w:color="5AA2AE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  <w:insideH w:val="single" w:sz="8" w:space="0" w:color="9D90A0" w:themeColor="accent6"/>
        <w:insideV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18" w:space="0" w:color="9D90A0" w:themeColor="accent6"/>
          <w:right w:val="single" w:sz="8" w:space="0" w:color="9D90A0" w:themeColor="accent6"/>
          <w:insideH w:val="nil"/>
          <w:insideV w:val="single" w:sz="8" w:space="0" w:color="9D90A0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H w:val="nil"/>
          <w:insideV w:val="single" w:sz="8" w:space="0" w:color="9D90A0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band1Vert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V w:val="single" w:sz="8" w:space="0" w:color="9D90A0" w:themeColor="accent6"/>
        </w:tcBorders>
        <w:shd w:val="clear" w:color="auto" w:fill="E6E3E7" w:themeFill="accent6" w:themeFillTint="3F"/>
      </w:tcPr>
    </w:tblStylePr>
    <w:tblStylePr w:type="band2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V w:val="single" w:sz="8" w:space="0" w:color="9D90A0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A66A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25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74C8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9DD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24E7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76B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DC4D8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D6D84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AA1C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AA1C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A1C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A1C1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F8FA9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B4658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96984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B515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17A84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0A0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551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97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ADBE7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bottom w:val="single" w:sz="4" w:space="0" w:color="90A1CF" w:themeColor="accent1" w:themeTint="99"/>
        <w:insideH w:val="single" w:sz="4" w:space="0" w:color="90A1C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bottom w:val="single" w:sz="4" w:space="0" w:color="A0C3E3" w:themeColor="accent2" w:themeTint="99"/>
        <w:insideH w:val="single" w:sz="4" w:space="0" w:color="A0C3E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bottom w:val="single" w:sz="4" w:space="0" w:color="BADBE7" w:themeColor="accent3" w:themeTint="99"/>
        <w:insideH w:val="single" w:sz="4" w:space="0" w:color="BADBE7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bottom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bottom w:val="single" w:sz="4" w:space="0" w:color="9BC7CE" w:themeColor="accent5" w:themeTint="99"/>
        <w:insideH w:val="single" w:sz="4" w:space="0" w:color="9BC7CE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bottom w:val="single" w:sz="4" w:space="0" w:color="C4BCC6" w:themeColor="accent6" w:themeTint="99"/>
        <w:insideH w:val="single" w:sz="4" w:space="0" w:color="C4BCC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A66AC" w:themeColor="accent1"/>
        <w:left w:val="single" w:sz="4" w:space="0" w:color="4A66AC" w:themeColor="accent1"/>
        <w:bottom w:val="single" w:sz="4" w:space="0" w:color="4A66AC" w:themeColor="accent1"/>
        <w:right w:val="single" w:sz="4" w:space="0" w:color="4A66A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A66AC" w:themeColor="accent1"/>
          <w:right w:val="single" w:sz="4" w:space="0" w:color="4A66AC" w:themeColor="accent1"/>
        </w:tcBorders>
      </w:tcPr>
    </w:tblStylePr>
    <w:tblStylePr w:type="band1Horz">
      <w:tblPr/>
      <w:tcPr>
        <w:tcBorders>
          <w:top w:val="single" w:sz="4" w:space="0" w:color="4A66AC" w:themeColor="accent1"/>
          <w:bottom w:val="single" w:sz="4" w:space="0" w:color="4A66A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A66AC" w:themeColor="accent1"/>
          <w:left w:val="nil"/>
        </w:tcBorders>
      </w:tcPr>
    </w:tblStylePr>
    <w:tblStylePr w:type="swCell">
      <w:tblPr/>
      <w:tcPr>
        <w:tcBorders>
          <w:top w:val="double" w:sz="4" w:space="0" w:color="4A66AC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29DD1" w:themeColor="accent2"/>
        <w:left w:val="single" w:sz="4" w:space="0" w:color="629DD1" w:themeColor="accent2"/>
        <w:bottom w:val="single" w:sz="4" w:space="0" w:color="629DD1" w:themeColor="accent2"/>
        <w:right w:val="single" w:sz="4" w:space="0" w:color="629DD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9DD1" w:themeColor="accent2"/>
          <w:right w:val="single" w:sz="4" w:space="0" w:color="629DD1" w:themeColor="accent2"/>
        </w:tcBorders>
      </w:tcPr>
    </w:tblStylePr>
    <w:tblStylePr w:type="band1Horz">
      <w:tblPr/>
      <w:tcPr>
        <w:tcBorders>
          <w:top w:val="single" w:sz="4" w:space="0" w:color="629DD1" w:themeColor="accent2"/>
          <w:bottom w:val="single" w:sz="4" w:space="0" w:color="629DD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9DD1" w:themeColor="accent2"/>
          <w:left w:val="nil"/>
        </w:tcBorders>
      </w:tcPr>
    </w:tblStylePr>
    <w:tblStylePr w:type="swCell">
      <w:tblPr/>
      <w:tcPr>
        <w:tcBorders>
          <w:top w:val="double" w:sz="4" w:space="0" w:color="629DD1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DC4D8" w:themeColor="accent3"/>
        <w:left w:val="single" w:sz="4" w:space="0" w:color="8DC4D8" w:themeColor="accent3"/>
        <w:bottom w:val="single" w:sz="4" w:space="0" w:color="8DC4D8" w:themeColor="accent3"/>
        <w:right w:val="single" w:sz="4" w:space="0" w:color="8DC4D8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DC4D8" w:themeFill="accent3"/>
      </w:tcPr>
    </w:tblStylePr>
    <w:tblStylePr w:type="lastRow">
      <w:rPr>
        <w:b/>
        <w:bCs/>
      </w:rPr>
      <w:tblPr/>
      <w:tcPr>
        <w:tcBorders>
          <w:top w:val="double" w:sz="4" w:space="0" w:color="8DC4D8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DC4D8" w:themeColor="accent3"/>
          <w:right w:val="single" w:sz="4" w:space="0" w:color="8DC4D8" w:themeColor="accent3"/>
        </w:tcBorders>
      </w:tcPr>
    </w:tblStylePr>
    <w:tblStylePr w:type="band1Horz">
      <w:tblPr/>
      <w:tcPr>
        <w:tcBorders>
          <w:top w:val="single" w:sz="4" w:space="0" w:color="8DC4D8" w:themeColor="accent3"/>
          <w:bottom w:val="single" w:sz="4" w:space="0" w:color="8DC4D8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DC4D8" w:themeColor="accent3"/>
          <w:left w:val="nil"/>
        </w:tcBorders>
      </w:tcPr>
    </w:tblStylePr>
    <w:tblStylePr w:type="swCell">
      <w:tblPr/>
      <w:tcPr>
        <w:tcBorders>
          <w:top w:val="double" w:sz="4" w:space="0" w:color="8DC4D8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F8FA9" w:themeColor="accent4"/>
        <w:left w:val="single" w:sz="4" w:space="0" w:color="7F8FA9" w:themeColor="accent4"/>
        <w:bottom w:val="single" w:sz="4" w:space="0" w:color="7F8FA9" w:themeColor="accent4"/>
        <w:right w:val="single" w:sz="4" w:space="0" w:color="7F8FA9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F8FA9" w:themeColor="accent4"/>
          <w:right w:val="single" w:sz="4" w:space="0" w:color="7F8FA9" w:themeColor="accent4"/>
        </w:tcBorders>
      </w:tcPr>
    </w:tblStylePr>
    <w:tblStylePr w:type="band1Horz">
      <w:tblPr/>
      <w:tcPr>
        <w:tcBorders>
          <w:top w:val="single" w:sz="4" w:space="0" w:color="7F8FA9" w:themeColor="accent4"/>
          <w:bottom w:val="single" w:sz="4" w:space="0" w:color="7F8FA9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F8FA9" w:themeColor="accent4"/>
          <w:left w:val="nil"/>
        </w:tcBorders>
      </w:tcPr>
    </w:tblStylePr>
    <w:tblStylePr w:type="swCell">
      <w:tblPr/>
      <w:tcPr>
        <w:tcBorders>
          <w:top w:val="double" w:sz="4" w:space="0" w:color="7F8FA9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AA2AE" w:themeColor="accent5"/>
        <w:left w:val="single" w:sz="4" w:space="0" w:color="5AA2AE" w:themeColor="accent5"/>
        <w:bottom w:val="single" w:sz="4" w:space="0" w:color="5AA2AE" w:themeColor="accent5"/>
        <w:right w:val="single" w:sz="4" w:space="0" w:color="5AA2AE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AA2AE" w:themeColor="accent5"/>
          <w:right w:val="single" w:sz="4" w:space="0" w:color="5AA2AE" w:themeColor="accent5"/>
        </w:tcBorders>
      </w:tcPr>
    </w:tblStylePr>
    <w:tblStylePr w:type="band1Horz">
      <w:tblPr/>
      <w:tcPr>
        <w:tcBorders>
          <w:top w:val="single" w:sz="4" w:space="0" w:color="5AA2AE" w:themeColor="accent5"/>
          <w:bottom w:val="single" w:sz="4" w:space="0" w:color="5AA2AE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AA2AE" w:themeColor="accent5"/>
          <w:left w:val="nil"/>
        </w:tcBorders>
      </w:tcPr>
    </w:tblStylePr>
    <w:tblStylePr w:type="swCell">
      <w:tblPr/>
      <w:tcPr>
        <w:tcBorders>
          <w:top w:val="double" w:sz="4" w:space="0" w:color="5AA2AE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D90A0" w:themeColor="accent6"/>
        <w:left w:val="single" w:sz="4" w:space="0" w:color="9D90A0" w:themeColor="accent6"/>
        <w:bottom w:val="single" w:sz="4" w:space="0" w:color="9D90A0" w:themeColor="accent6"/>
        <w:right w:val="single" w:sz="4" w:space="0" w:color="9D90A0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D90A0" w:themeColor="accent6"/>
          <w:right w:val="single" w:sz="4" w:space="0" w:color="9D90A0" w:themeColor="accent6"/>
        </w:tcBorders>
      </w:tcPr>
    </w:tblStylePr>
    <w:tblStylePr w:type="band1Horz">
      <w:tblPr/>
      <w:tcPr>
        <w:tcBorders>
          <w:top w:val="single" w:sz="4" w:space="0" w:color="9D90A0" w:themeColor="accent6"/>
          <w:bottom w:val="single" w:sz="4" w:space="0" w:color="9D90A0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D90A0" w:themeColor="accent6"/>
          <w:left w:val="nil"/>
        </w:tcBorders>
      </w:tcPr>
    </w:tblStylePr>
    <w:tblStylePr w:type="swCell">
      <w:tblPr/>
      <w:tcPr>
        <w:tcBorders>
          <w:top w:val="double" w:sz="4" w:space="0" w:color="9D90A0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66AC" w:themeColor="accent1"/>
          <w:left w:val="single" w:sz="4" w:space="0" w:color="4A66AC" w:themeColor="accent1"/>
          <w:bottom w:val="single" w:sz="4" w:space="0" w:color="4A66AC" w:themeColor="accent1"/>
          <w:right w:val="single" w:sz="4" w:space="0" w:color="4A66AC" w:themeColor="accent1"/>
          <w:insideH w:val="nil"/>
        </w:tcBorders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DC4D8" w:themeColor="accent3"/>
          <w:left w:val="single" w:sz="4" w:space="0" w:color="8DC4D8" w:themeColor="accent3"/>
          <w:bottom w:val="single" w:sz="4" w:space="0" w:color="8DC4D8" w:themeColor="accent3"/>
          <w:right w:val="single" w:sz="4" w:space="0" w:color="8DC4D8" w:themeColor="accent3"/>
          <w:insideH w:val="nil"/>
        </w:tcBorders>
        <w:shd w:val="clear" w:color="auto" w:fill="8DC4D8" w:themeFill="accent3"/>
      </w:tcPr>
    </w:tblStylePr>
    <w:tblStylePr w:type="lastRow">
      <w:rPr>
        <w:b/>
        <w:bCs/>
      </w:rPr>
      <w:tblPr/>
      <w:tcPr>
        <w:tcBorders>
          <w:top w:val="double" w:sz="4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8FA9" w:themeColor="accent4"/>
          <w:left w:val="single" w:sz="4" w:space="0" w:color="7F8FA9" w:themeColor="accent4"/>
          <w:bottom w:val="single" w:sz="4" w:space="0" w:color="7F8FA9" w:themeColor="accent4"/>
          <w:right w:val="single" w:sz="4" w:space="0" w:color="7F8FA9" w:themeColor="accent4"/>
          <w:insideH w:val="nil"/>
        </w:tcBorders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D90A0" w:themeColor="accent6"/>
          <w:left w:val="single" w:sz="4" w:space="0" w:color="9D90A0" w:themeColor="accent6"/>
          <w:bottom w:val="single" w:sz="4" w:space="0" w:color="9D90A0" w:themeColor="accent6"/>
          <w:right w:val="single" w:sz="4" w:space="0" w:color="9D90A0" w:themeColor="accent6"/>
          <w:insideH w:val="nil"/>
        </w:tcBorders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A66AC" w:themeColor="accent1"/>
        <w:left w:val="single" w:sz="24" w:space="0" w:color="4A66AC" w:themeColor="accent1"/>
        <w:bottom w:val="single" w:sz="24" w:space="0" w:color="4A66AC" w:themeColor="accent1"/>
        <w:right w:val="single" w:sz="24" w:space="0" w:color="4A66AC" w:themeColor="accent1"/>
      </w:tblBorders>
    </w:tblPr>
    <w:tcPr>
      <w:shd w:val="clear" w:color="auto" w:fill="4A66A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29DD1" w:themeColor="accent2"/>
        <w:left w:val="single" w:sz="24" w:space="0" w:color="629DD1" w:themeColor="accent2"/>
        <w:bottom w:val="single" w:sz="24" w:space="0" w:color="629DD1" w:themeColor="accent2"/>
        <w:right w:val="single" w:sz="24" w:space="0" w:color="629DD1" w:themeColor="accent2"/>
      </w:tblBorders>
    </w:tblPr>
    <w:tcPr>
      <w:shd w:val="clear" w:color="auto" w:fill="629DD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DC4D8" w:themeColor="accent3"/>
        <w:left w:val="single" w:sz="24" w:space="0" w:color="8DC4D8" w:themeColor="accent3"/>
        <w:bottom w:val="single" w:sz="24" w:space="0" w:color="8DC4D8" w:themeColor="accent3"/>
        <w:right w:val="single" w:sz="24" w:space="0" w:color="8DC4D8" w:themeColor="accent3"/>
      </w:tblBorders>
    </w:tblPr>
    <w:tcPr>
      <w:shd w:val="clear" w:color="auto" w:fill="8DC4D8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F8FA9" w:themeColor="accent4"/>
        <w:left w:val="single" w:sz="24" w:space="0" w:color="7F8FA9" w:themeColor="accent4"/>
        <w:bottom w:val="single" w:sz="24" w:space="0" w:color="7F8FA9" w:themeColor="accent4"/>
        <w:right w:val="single" w:sz="24" w:space="0" w:color="7F8FA9" w:themeColor="accent4"/>
      </w:tblBorders>
    </w:tblPr>
    <w:tcPr>
      <w:shd w:val="clear" w:color="auto" w:fill="7F8FA9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AA2AE" w:themeColor="accent5"/>
        <w:left w:val="single" w:sz="24" w:space="0" w:color="5AA2AE" w:themeColor="accent5"/>
        <w:bottom w:val="single" w:sz="24" w:space="0" w:color="5AA2AE" w:themeColor="accent5"/>
        <w:right w:val="single" w:sz="24" w:space="0" w:color="5AA2AE" w:themeColor="accent5"/>
      </w:tblBorders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D90A0" w:themeColor="accent6"/>
        <w:left w:val="single" w:sz="24" w:space="0" w:color="9D90A0" w:themeColor="accent6"/>
        <w:bottom w:val="single" w:sz="24" w:space="0" w:color="9D90A0" w:themeColor="accent6"/>
        <w:right w:val="single" w:sz="24" w:space="0" w:color="9D90A0" w:themeColor="accent6"/>
      </w:tblBorders>
    </w:tblPr>
    <w:tcPr>
      <w:shd w:val="clear" w:color="auto" w:fill="9D90A0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4A66AC" w:themeColor="accent1"/>
        <w:bottom w:val="single" w:sz="4" w:space="0" w:color="4A66A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A66A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629DD1" w:themeColor="accent2"/>
        <w:bottom w:val="single" w:sz="4" w:space="0" w:color="629DD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629DD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4" w:space="0" w:color="8DC4D8" w:themeColor="accent3"/>
        <w:bottom w:val="single" w:sz="4" w:space="0" w:color="8DC4D8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DC4D8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7F8FA9" w:themeColor="accent4"/>
        <w:bottom w:val="single" w:sz="4" w:space="0" w:color="7F8FA9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7F8FA9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5AA2AE" w:themeColor="accent5"/>
        <w:bottom w:val="single" w:sz="4" w:space="0" w:color="5AA2AE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AA2AE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9D90A0" w:themeColor="accent6"/>
        <w:bottom w:val="single" w:sz="4" w:space="0" w:color="9D90A0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9D90A0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A66A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A66A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A66A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A66A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29DD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29DD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29DD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29DD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DC4D8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DC4D8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DC4D8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DC4D8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8FA9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8FA9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8FA9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8FA9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AA2AE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AA2AE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AA2AE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AA2AE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D90A0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D90A0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D90A0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D90A0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224F76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5C0DF" w:themeColor="accent1" w:themeTint="66"/>
        <w:left w:val="single" w:sz="4" w:space="0" w:color="B5C0DF" w:themeColor="accent1" w:themeTint="66"/>
        <w:bottom w:val="single" w:sz="4" w:space="0" w:color="B5C0DF" w:themeColor="accent1" w:themeTint="66"/>
        <w:right w:val="single" w:sz="4" w:space="0" w:color="B5C0DF" w:themeColor="accent1" w:themeTint="66"/>
        <w:insideH w:val="single" w:sz="4" w:space="0" w:color="B5C0DF" w:themeColor="accent1" w:themeTint="66"/>
        <w:insideV w:val="single" w:sz="4" w:space="0" w:color="B5C0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0D7EC" w:themeColor="accent2" w:themeTint="66"/>
        <w:left w:val="single" w:sz="4" w:space="0" w:color="C0D7EC" w:themeColor="accent2" w:themeTint="66"/>
        <w:bottom w:val="single" w:sz="4" w:space="0" w:color="C0D7EC" w:themeColor="accent2" w:themeTint="66"/>
        <w:right w:val="single" w:sz="4" w:space="0" w:color="C0D7EC" w:themeColor="accent2" w:themeTint="66"/>
        <w:insideH w:val="single" w:sz="4" w:space="0" w:color="C0D7EC" w:themeColor="accent2" w:themeTint="66"/>
        <w:insideV w:val="single" w:sz="4" w:space="0" w:color="C0D7E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1E7EF" w:themeColor="accent3" w:themeTint="66"/>
        <w:left w:val="single" w:sz="4" w:space="0" w:color="D1E7EF" w:themeColor="accent3" w:themeTint="66"/>
        <w:bottom w:val="single" w:sz="4" w:space="0" w:color="D1E7EF" w:themeColor="accent3" w:themeTint="66"/>
        <w:right w:val="single" w:sz="4" w:space="0" w:color="D1E7EF" w:themeColor="accent3" w:themeTint="66"/>
        <w:insideH w:val="single" w:sz="4" w:space="0" w:color="D1E7EF" w:themeColor="accent3" w:themeTint="66"/>
        <w:insideV w:val="single" w:sz="4" w:space="0" w:color="D1E7E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BADBE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BD2DC" w:themeColor="accent4" w:themeTint="66"/>
        <w:left w:val="single" w:sz="4" w:space="0" w:color="CBD2DC" w:themeColor="accent4" w:themeTint="66"/>
        <w:bottom w:val="single" w:sz="4" w:space="0" w:color="CBD2DC" w:themeColor="accent4" w:themeTint="66"/>
        <w:right w:val="single" w:sz="4" w:space="0" w:color="CBD2DC" w:themeColor="accent4" w:themeTint="66"/>
        <w:insideH w:val="single" w:sz="4" w:space="0" w:color="CBD2DC" w:themeColor="accent4" w:themeTint="66"/>
        <w:insideV w:val="single" w:sz="4" w:space="0" w:color="CBD2D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CD9DE" w:themeColor="accent5" w:themeTint="66"/>
        <w:left w:val="single" w:sz="4" w:space="0" w:color="BCD9DE" w:themeColor="accent5" w:themeTint="66"/>
        <w:bottom w:val="single" w:sz="4" w:space="0" w:color="BCD9DE" w:themeColor="accent5" w:themeTint="66"/>
        <w:right w:val="single" w:sz="4" w:space="0" w:color="BCD9DE" w:themeColor="accent5" w:themeTint="66"/>
        <w:insideH w:val="single" w:sz="4" w:space="0" w:color="BCD9DE" w:themeColor="accent5" w:themeTint="66"/>
        <w:insideV w:val="single" w:sz="4" w:space="0" w:color="BCD9D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7D2D9" w:themeColor="accent6" w:themeTint="66"/>
        <w:left w:val="single" w:sz="4" w:space="0" w:color="D7D2D9" w:themeColor="accent6" w:themeTint="66"/>
        <w:bottom w:val="single" w:sz="4" w:space="0" w:color="D7D2D9" w:themeColor="accent6" w:themeTint="66"/>
        <w:right w:val="single" w:sz="4" w:space="0" w:color="D7D2D9" w:themeColor="accent6" w:themeTint="66"/>
        <w:insideH w:val="single" w:sz="4" w:space="0" w:color="D7D2D9" w:themeColor="accent6" w:themeTint="66"/>
        <w:insideV w:val="single" w:sz="4" w:space="0" w:color="D7D2D9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90A1CF" w:themeColor="accent1" w:themeTint="99"/>
        <w:bottom w:val="single" w:sz="2" w:space="0" w:color="90A1CF" w:themeColor="accent1" w:themeTint="99"/>
        <w:insideH w:val="single" w:sz="2" w:space="0" w:color="90A1CF" w:themeColor="accent1" w:themeTint="99"/>
        <w:insideV w:val="single" w:sz="2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0A1C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0C3E3" w:themeColor="accent2" w:themeTint="99"/>
        <w:bottom w:val="single" w:sz="2" w:space="0" w:color="A0C3E3" w:themeColor="accent2" w:themeTint="99"/>
        <w:insideH w:val="single" w:sz="2" w:space="0" w:color="A0C3E3" w:themeColor="accent2" w:themeTint="99"/>
        <w:insideV w:val="single" w:sz="2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0C3E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0C3E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BADBE7" w:themeColor="accent3" w:themeTint="99"/>
        <w:bottom w:val="single" w:sz="2" w:space="0" w:color="BADBE7" w:themeColor="accent3" w:themeTint="99"/>
        <w:insideH w:val="single" w:sz="2" w:space="0" w:color="BADBE7" w:themeColor="accent3" w:themeTint="99"/>
        <w:insideV w:val="single" w:sz="2" w:space="0" w:color="BADBE7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ADBE7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ADBE7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B2BBCB" w:themeColor="accent4" w:themeTint="99"/>
        <w:bottom w:val="single" w:sz="2" w:space="0" w:color="B2BBCB" w:themeColor="accent4" w:themeTint="99"/>
        <w:insideH w:val="single" w:sz="2" w:space="0" w:color="B2BBCB" w:themeColor="accent4" w:themeTint="99"/>
        <w:insideV w:val="single" w:sz="2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BBC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BBC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9BC7CE" w:themeColor="accent5" w:themeTint="99"/>
        <w:bottom w:val="single" w:sz="2" w:space="0" w:color="9BC7CE" w:themeColor="accent5" w:themeTint="99"/>
        <w:insideH w:val="single" w:sz="2" w:space="0" w:color="9BC7CE" w:themeColor="accent5" w:themeTint="99"/>
        <w:insideV w:val="single" w:sz="2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C7C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C7C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C4BCC6" w:themeColor="accent6" w:themeTint="99"/>
        <w:bottom w:val="single" w:sz="2" w:space="0" w:color="C4BCC6" w:themeColor="accent6" w:themeTint="99"/>
        <w:insideH w:val="single" w:sz="2" w:space="0" w:color="C4BCC6" w:themeColor="accent6" w:themeTint="99"/>
        <w:insideV w:val="single" w:sz="2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4BCC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4BCC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bottom w:val="single" w:sz="4" w:space="0" w:color="90A1CF" w:themeColor="accent1" w:themeTint="99"/>
        </w:tcBorders>
      </w:tcPr>
    </w:tblStylePr>
    <w:tblStylePr w:type="nwCell">
      <w:tblPr/>
      <w:tcPr>
        <w:tcBorders>
          <w:bottom w:val="single" w:sz="4" w:space="0" w:color="90A1CF" w:themeColor="accent1" w:themeTint="99"/>
        </w:tcBorders>
      </w:tcPr>
    </w:tblStylePr>
    <w:tblStylePr w:type="seCell">
      <w:tblPr/>
      <w:tcPr>
        <w:tcBorders>
          <w:top w:val="single" w:sz="4" w:space="0" w:color="90A1CF" w:themeColor="accent1" w:themeTint="99"/>
        </w:tcBorders>
      </w:tcPr>
    </w:tblStylePr>
    <w:tblStylePr w:type="swCell">
      <w:tblPr/>
      <w:tcPr>
        <w:tcBorders>
          <w:top w:val="single" w:sz="4" w:space="0" w:color="90A1CF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bottom w:val="single" w:sz="4" w:space="0" w:color="A0C3E3" w:themeColor="accent2" w:themeTint="99"/>
        </w:tcBorders>
      </w:tcPr>
    </w:tblStylePr>
    <w:tblStylePr w:type="nwCell">
      <w:tblPr/>
      <w:tcPr>
        <w:tcBorders>
          <w:bottom w:val="single" w:sz="4" w:space="0" w:color="A0C3E3" w:themeColor="accent2" w:themeTint="99"/>
        </w:tcBorders>
      </w:tcPr>
    </w:tblStylePr>
    <w:tblStylePr w:type="seCell">
      <w:tblPr/>
      <w:tcPr>
        <w:tcBorders>
          <w:top w:val="single" w:sz="4" w:space="0" w:color="A0C3E3" w:themeColor="accent2" w:themeTint="99"/>
        </w:tcBorders>
      </w:tcPr>
    </w:tblStylePr>
    <w:tblStylePr w:type="swCell">
      <w:tblPr/>
      <w:tcPr>
        <w:tcBorders>
          <w:top w:val="single" w:sz="4" w:space="0" w:color="A0C3E3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  <w:tblStylePr w:type="neCell">
      <w:tblPr/>
      <w:tcPr>
        <w:tcBorders>
          <w:bottom w:val="single" w:sz="4" w:space="0" w:color="BADBE7" w:themeColor="accent3" w:themeTint="99"/>
        </w:tcBorders>
      </w:tcPr>
    </w:tblStylePr>
    <w:tblStylePr w:type="nwCell">
      <w:tblPr/>
      <w:tcPr>
        <w:tcBorders>
          <w:bottom w:val="single" w:sz="4" w:space="0" w:color="BADBE7" w:themeColor="accent3" w:themeTint="99"/>
        </w:tcBorders>
      </w:tcPr>
    </w:tblStylePr>
    <w:tblStylePr w:type="seCell">
      <w:tblPr/>
      <w:tcPr>
        <w:tcBorders>
          <w:top w:val="single" w:sz="4" w:space="0" w:color="BADBE7" w:themeColor="accent3" w:themeTint="99"/>
        </w:tcBorders>
      </w:tcPr>
    </w:tblStylePr>
    <w:tblStylePr w:type="swCell">
      <w:tblPr/>
      <w:tcPr>
        <w:tcBorders>
          <w:top w:val="single" w:sz="4" w:space="0" w:color="BADBE7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bottom w:val="single" w:sz="4" w:space="0" w:color="C4BCC6" w:themeColor="accent6" w:themeTint="99"/>
        </w:tcBorders>
      </w:tcPr>
    </w:tblStylePr>
    <w:tblStylePr w:type="nwCell">
      <w:tblPr/>
      <w:tcPr>
        <w:tcBorders>
          <w:bottom w:val="single" w:sz="4" w:space="0" w:color="C4BCC6" w:themeColor="accent6" w:themeTint="99"/>
        </w:tcBorders>
      </w:tcPr>
    </w:tblStylePr>
    <w:tblStylePr w:type="seCell">
      <w:tblPr/>
      <w:tcPr>
        <w:tcBorders>
          <w:top w:val="single" w:sz="4" w:space="0" w:color="C4BCC6" w:themeColor="accent6" w:themeTint="99"/>
        </w:tcBorders>
      </w:tcPr>
    </w:tblStylePr>
    <w:tblStylePr w:type="swCell">
      <w:tblPr/>
      <w:tcPr>
        <w:tcBorders>
          <w:top w:val="single" w:sz="4" w:space="0" w:color="C4BCC6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66AC" w:themeColor="accent1"/>
          <w:left w:val="single" w:sz="4" w:space="0" w:color="4A66AC" w:themeColor="accent1"/>
          <w:bottom w:val="single" w:sz="4" w:space="0" w:color="4A66AC" w:themeColor="accent1"/>
          <w:right w:val="single" w:sz="4" w:space="0" w:color="4A66AC" w:themeColor="accent1"/>
          <w:insideH w:val="nil"/>
          <w:insideV w:val="nil"/>
        </w:tcBorders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DC4D8" w:themeColor="accent3"/>
          <w:left w:val="single" w:sz="4" w:space="0" w:color="8DC4D8" w:themeColor="accent3"/>
          <w:bottom w:val="single" w:sz="4" w:space="0" w:color="8DC4D8" w:themeColor="accent3"/>
          <w:right w:val="single" w:sz="4" w:space="0" w:color="8DC4D8" w:themeColor="accent3"/>
          <w:insideH w:val="nil"/>
          <w:insideV w:val="nil"/>
        </w:tcBorders>
        <w:shd w:val="clear" w:color="auto" w:fill="8DC4D8" w:themeFill="accent3"/>
      </w:tcPr>
    </w:tblStylePr>
    <w:tblStylePr w:type="lastRow">
      <w:rPr>
        <w:b/>
        <w:bCs/>
      </w:rPr>
      <w:tblPr/>
      <w:tcPr>
        <w:tcBorders>
          <w:top w:val="double" w:sz="4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8FA9" w:themeColor="accent4"/>
          <w:left w:val="single" w:sz="4" w:space="0" w:color="7F8FA9" w:themeColor="accent4"/>
          <w:bottom w:val="single" w:sz="4" w:space="0" w:color="7F8FA9" w:themeColor="accent4"/>
          <w:right w:val="single" w:sz="4" w:space="0" w:color="7F8FA9" w:themeColor="accent4"/>
          <w:insideH w:val="nil"/>
          <w:insideV w:val="nil"/>
        </w:tcBorders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D90A0" w:themeColor="accent6"/>
          <w:left w:val="single" w:sz="4" w:space="0" w:color="9D90A0" w:themeColor="accent6"/>
          <w:bottom w:val="single" w:sz="4" w:space="0" w:color="9D90A0" w:themeColor="accent6"/>
          <w:right w:val="single" w:sz="4" w:space="0" w:color="9D90A0" w:themeColor="accent6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DF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66A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66A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A66A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A66AC" w:themeFill="accent1"/>
      </w:tcPr>
    </w:tblStylePr>
    <w:tblStylePr w:type="band1Vert">
      <w:tblPr/>
      <w:tcPr>
        <w:shd w:val="clear" w:color="auto" w:fill="B5C0DF" w:themeFill="accent1" w:themeFillTint="66"/>
      </w:tcPr>
    </w:tblStylePr>
    <w:tblStylePr w:type="band1Horz">
      <w:tblPr/>
      <w:tcPr>
        <w:shd w:val="clear" w:color="auto" w:fill="B5C0DF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3F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DC4D8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DC4D8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DC4D8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DC4D8" w:themeFill="accent3"/>
      </w:tcPr>
    </w:tblStylePr>
    <w:tblStylePr w:type="band1Vert">
      <w:tblPr/>
      <w:tcPr>
        <w:shd w:val="clear" w:color="auto" w:fill="D1E7EF" w:themeFill="accent3" w:themeFillTint="66"/>
      </w:tcPr>
    </w:tblStylePr>
    <w:tblStylePr w:type="band1Horz">
      <w:tblPr/>
      <w:tcPr>
        <w:shd w:val="clear" w:color="auto" w:fill="D1E7E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8ED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F8FA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F8FA9" w:themeFill="accent4"/>
      </w:tcPr>
    </w:tblStylePr>
    <w:tblStylePr w:type="band1Vert">
      <w:tblPr/>
      <w:tcPr>
        <w:shd w:val="clear" w:color="auto" w:fill="CBD2DC" w:themeFill="accent4" w:themeFillTint="66"/>
      </w:tcPr>
    </w:tblStylePr>
    <w:tblStylePr w:type="band1Horz">
      <w:tblPr/>
      <w:tcPr>
        <w:shd w:val="clear" w:color="auto" w:fill="CBD2DC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CEE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BCD9DE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D7D2D9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BADBE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bottom w:val="single" w:sz="4" w:space="0" w:color="90A1CF" w:themeColor="accent1" w:themeTint="99"/>
        </w:tcBorders>
      </w:tcPr>
    </w:tblStylePr>
    <w:tblStylePr w:type="nwCell">
      <w:tblPr/>
      <w:tcPr>
        <w:tcBorders>
          <w:bottom w:val="single" w:sz="4" w:space="0" w:color="90A1CF" w:themeColor="accent1" w:themeTint="99"/>
        </w:tcBorders>
      </w:tcPr>
    </w:tblStylePr>
    <w:tblStylePr w:type="seCell">
      <w:tblPr/>
      <w:tcPr>
        <w:tcBorders>
          <w:top w:val="single" w:sz="4" w:space="0" w:color="90A1CF" w:themeColor="accent1" w:themeTint="99"/>
        </w:tcBorders>
      </w:tcPr>
    </w:tblStylePr>
    <w:tblStylePr w:type="swCell">
      <w:tblPr/>
      <w:tcPr>
        <w:tcBorders>
          <w:top w:val="single" w:sz="4" w:space="0" w:color="90A1CF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bottom w:val="single" w:sz="4" w:space="0" w:color="A0C3E3" w:themeColor="accent2" w:themeTint="99"/>
        </w:tcBorders>
      </w:tcPr>
    </w:tblStylePr>
    <w:tblStylePr w:type="nwCell">
      <w:tblPr/>
      <w:tcPr>
        <w:tcBorders>
          <w:bottom w:val="single" w:sz="4" w:space="0" w:color="A0C3E3" w:themeColor="accent2" w:themeTint="99"/>
        </w:tcBorders>
      </w:tcPr>
    </w:tblStylePr>
    <w:tblStylePr w:type="seCell">
      <w:tblPr/>
      <w:tcPr>
        <w:tcBorders>
          <w:top w:val="single" w:sz="4" w:space="0" w:color="A0C3E3" w:themeColor="accent2" w:themeTint="99"/>
        </w:tcBorders>
      </w:tcPr>
    </w:tblStylePr>
    <w:tblStylePr w:type="swCell">
      <w:tblPr/>
      <w:tcPr>
        <w:tcBorders>
          <w:top w:val="single" w:sz="4" w:space="0" w:color="A0C3E3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  <w:tblStylePr w:type="neCell">
      <w:tblPr/>
      <w:tcPr>
        <w:tcBorders>
          <w:bottom w:val="single" w:sz="4" w:space="0" w:color="BADBE7" w:themeColor="accent3" w:themeTint="99"/>
        </w:tcBorders>
      </w:tcPr>
    </w:tblStylePr>
    <w:tblStylePr w:type="nwCell">
      <w:tblPr/>
      <w:tcPr>
        <w:tcBorders>
          <w:bottom w:val="single" w:sz="4" w:space="0" w:color="BADBE7" w:themeColor="accent3" w:themeTint="99"/>
        </w:tcBorders>
      </w:tcPr>
    </w:tblStylePr>
    <w:tblStylePr w:type="seCell">
      <w:tblPr/>
      <w:tcPr>
        <w:tcBorders>
          <w:top w:val="single" w:sz="4" w:space="0" w:color="BADBE7" w:themeColor="accent3" w:themeTint="99"/>
        </w:tcBorders>
      </w:tcPr>
    </w:tblStylePr>
    <w:tblStylePr w:type="swCell">
      <w:tblPr/>
      <w:tcPr>
        <w:tcBorders>
          <w:top w:val="single" w:sz="4" w:space="0" w:color="BADBE7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bottom w:val="single" w:sz="4" w:space="0" w:color="C4BCC6" w:themeColor="accent6" w:themeTint="99"/>
        </w:tcBorders>
      </w:tcPr>
    </w:tblStylePr>
    <w:tblStylePr w:type="nwCell">
      <w:tblPr/>
      <w:tcPr>
        <w:tcBorders>
          <w:bottom w:val="single" w:sz="4" w:space="0" w:color="C4BCC6" w:themeColor="accent6" w:themeTint="99"/>
        </w:tcBorders>
      </w:tcPr>
    </w:tblStylePr>
    <w:tblStylePr w:type="seCell">
      <w:tblPr/>
      <w:tcPr>
        <w:tcBorders>
          <w:top w:val="single" w:sz="4" w:space="0" w:color="C4BCC6" w:themeColor="accent6" w:themeTint="99"/>
        </w:tcBorders>
      </w:tcPr>
    </w:tblStylePr>
    <w:tblStylePr w:type="swCell">
      <w:tblPr/>
      <w:tcPr>
        <w:tcBorders>
          <w:top w:val="single" w:sz="4" w:space="0" w:color="C4BCC6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EBBF0" w:themeColor="followedHyperlink"/>
      <w:u w:val="single"/>
    </w:rPr>
  </w:style>
  <w:style w:type="character" w:styleId="afffff">
    <w:name w:val="Hyperlink"/>
    <w:basedOn w:val="a3"/>
    <w:uiPriority w:val="99"/>
    <w:unhideWhenUsed/>
    <w:rsid w:val="00240586"/>
    <w:rPr>
      <w:rFonts w:ascii="맑은 고딕" w:eastAsia="맑은 고딕" w:hAnsi="맑은 고딕"/>
      <w:color w:val="9454C3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38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0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9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2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3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8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1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69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3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6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2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JK\AppData\Local\Microsoft\Office\16.0\DTS\ko-KR%7b906930FF-8D1C-497E-BAEB-B1A4A6E0ECA8%7d\%7bEEAB8A2A-0B84-4835-9F85-25AC3FE9A04C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1B7E874FF5D435B954FD84DD3FB3EF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290EA34-6923-4F00-B088-52341E78D492}"/>
      </w:docPartPr>
      <w:docPartBody>
        <w:p w:rsidR="00E95C29" w:rsidRDefault="005A0F9A">
          <w:pPr>
            <w:pStyle w:val="71B7E874FF5D435B954FD84DD3FB3EF0"/>
          </w:pPr>
          <w:r w:rsidRPr="00D86945">
            <w:rPr>
              <w:rStyle w:val="Char"/>
              <w:b/>
              <w:lang w:val="ko-KR" w:bidi="ko-KR"/>
            </w:rPr>
            <w:fldChar w:fldCharType="begin"/>
          </w:r>
          <w:r w:rsidRPr="00D86945">
            <w:rPr>
              <w:rStyle w:val="Char"/>
              <w:lang w:val="ko-KR" w:bidi="ko-KR"/>
            </w:rPr>
            <w:instrText xml:space="preserve"> DATE  \@ "MMMM d"  \* MERGEFORMAT </w:instrText>
          </w:r>
          <w:r w:rsidRPr="00D86945">
            <w:rPr>
              <w:rStyle w:val="Char"/>
              <w:b/>
              <w:lang w:val="ko-KR" w:bidi="ko-KR"/>
            </w:rPr>
            <w:fldChar w:fldCharType="separate"/>
          </w:r>
          <w:r>
            <w:rPr>
              <w:rStyle w:val="Char"/>
              <w:lang w:val="ko-KR" w:bidi="ko-KR"/>
            </w:rPr>
            <w:t>4월 13</w:t>
          </w:r>
          <w:r w:rsidRPr="00D86945">
            <w:rPr>
              <w:rStyle w:val="Char"/>
              <w:b/>
              <w:lang w:val="ko-KR" w:bidi="ko-KR"/>
            </w:rPr>
            <w:fldChar w:fldCharType="end"/>
          </w:r>
        </w:p>
      </w:docPartBody>
    </w:docPart>
    <w:docPart>
      <w:docPartPr>
        <w:name w:val="A94B2BBC452641B0B81189CC7E15E02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DBA7A22-F283-43F7-A5C9-ED0DEDB7B976}"/>
      </w:docPartPr>
      <w:docPartBody>
        <w:p w:rsidR="00E95C29" w:rsidRDefault="005A0F9A">
          <w:pPr>
            <w:pStyle w:val="A94B2BBC452641B0B81189CC7E15E02B"/>
          </w:pPr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ED44E1E4B39145F3BF0CD9F99EF7637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2B7AA75-09BD-4312-8D4B-90D2E9EDB86B}"/>
      </w:docPartPr>
      <w:docPartBody>
        <w:p w:rsidR="00D23EB6" w:rsidRDefault="00E95C29" w:rsidP="00E95C29">
          <w:pPr>
            <w:pStyle w:val="ED44E1E4B39145F3BF0CD9F99EF76376"/>
          </w:pPr>
          <w:r w:rsidRPr="00240586">
            <w:rPr>
              <w:rFonts w:hint="eastAsia"/>
              <w:lang w:val="ko-KR" w:bidi="ko-KR"/>
            </w:rPr>
            <w:t>여기에 부제목 텍스트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F9A"/>
    <w:rsid w:val="005473AA"/>
    <w:rsid w:val="00574834"/>
    <w:rsid w:val="005A0F9A"/>
    <w:rsid w:val="0089275F"/>
    <w:rsid w:val="00946F53"/>
    <w:rsid w:val="00C02AFC"/>
    <w:rsid w:val="00D23EB6"/>
    <w:rsid w:val="00E95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  <w:style w:type="paragraph" w:customStyle="1" w:styleId="71B7E874FF5D435B954FD84DD3FB3EF0">
    <w:name w:val="71B7E874FF5D435B954FD84DD3FB3EF0"/>
    <w:pPr>
      <w:widowControl w:val="0"/>
      <w:wordWrap w:val="0"/>
      <w:autoSpaceDE w:val="0"/>
      <w:autoSpaceDN w:val="0"/>
    </w:pPr>
  </w:style>
  <w:style w:type="paragraph" w:customStyle="1" w:styleId="A94B2BBC452641B0B81189CC7E15E02B">
    <w:name w:val="A94B2BBC452641B0B81189CC7E15E02B"/>
    <w:pPr>
      <w:widowControl w:val="0"/>
      <w:wordWrap w:val="0"/>
      <w:autoSpaceDE w:val="0"/>
      <w:autoSpaceDN w:val="0"/>
    </w:pPr>
  </w:style>
  <w:style w:type="paragraph" w:customStyle="1" w:styleId="2728201C141F405B8B20107E82AF750E">
    <w:name w:val="2728201C141F405B8B20107E82AF750E"/>
    <w:pPr>
      <w:widowControl w:val="0"/>
      <w:wordWrap w:val="0"/>
      <w:autoSpaceDE w:val="0"/>
      <w:autoSpaceDN w:val="0"/>
    </w:pPr>
  </w:style>
  <w:style w:type="paragraph" w:customStyle="1" w:styleId="520DE06C92C545A68895C2206991C6F6">
    <w:name w:val="520DE06C92C545A68895C2206991C6F6"/>
    <w:pPr>
      <w:widowControl w:val="0"/>
      <w:wordWrap w:val="0"/>
      <w:autoSpaceDE w:val="0"/>
      <w:autoSpaceDN w:val="0"/>
    </w:pPr>
  </w:style>
  <w:style w:type="paragraph" w:customStyle="1" w:styleId="B17898793F934E41867A4CCCD26881A4">
    <w:name w:val="B17898793F934E41867A4CCCD26881A4"/>
    <w:pPr>
      <w:widowControl w:val="0"/>
      <w:wordWrap w:val="0"/>
      <w:autoSpaceDE w:val="0"/>
      <w:autoSpaceDN w:val="0"/>
    </w:pPr>
  </w:style>
  <w:style w:type="paragraph" w:customStyle="1" w:styleId="8F7E4B51354D4FD5B9111C3FB6A12554">
    <w:name w:val="8F7E4B51354D4FD5B9111C3FB6A12554"/>
    <w:pPr>
      <w:widowControl w:val="0"/>
      <w:wordWrap w:val="0"/>
      <w:autoSpaceDE w:val="0"/>
      <w:autoSpaceDN w:val="0"/>
    </w:pPr>
  </w:style>
  <w:style w:type="paragraph" w:customStyle="1" w:styleId="5D7CBC2E10384064864E9A144E6ED879">
    <w:name w:val="5D7CBC2E10384064864E9A144E6ED879"/>
    <w:pPr>
      <w:widowControl w:val="0"/>
      <w:wordWrap w:val="0"/>
      <w:autoSpaceDE w:val="0"/>
      <w:autoSpaceDN w:val="0"/>
    </w:pPr>
  </w:style>
  <w:style w:type="paragraph" w:customStyle="1" w:styleId="96D756E83FF84674A81038807D1D0C3A">
    <w:name w:val="96D756E83FF84674A81038807D1D0C3A"/>
    <w:pPr>
      <w:widowControl w:val="0"/>
      <w:wordWrap w:val="0"/>
      <w:autoSpaceDE w:val="0"/>
      <w:autoSpaceDN w:val="0"/>
    </w:pPr>
  </w:style>
  <w:style w:type="paragraph" w:customStyle="1" w:styleId="ED44E1E4B39145F3BF0CD9F99EF76376">
    <w:name w:val="ED44E1E4B39145F3BF0CD9F99EF76376"/>
    <w:rsid w:val="00E95C29"/>
    <w:pPr>
      <w:widowControl w:val="0"/>
      <w:wordWrap w:val="0"/>
      <w:autoSpaceDE w:val="0"/>
      <w:autoSpaceDN w:val="0"/>
    </w:pPr>
  </w:style>
  <w:style w:type="paragraph" w:customStyle="1" w:styleId="C5D0E919F4CB4EB6869D23BA0B4899C3">
    <w:name w:val="C5D0E919F4CB4EB6869D23BA0B4899C3"/>
    <w:rsid w:val="00D23EB6"/>
    <w:pPr>
      <w:widowControl w:val="0"/>
      <w:wordWrap w:val="0"/>
      <w:autoSpaceDE w:val="0"/>
      <w:autoSpaceDN w:val="0"/>
    </w:pPr>
  </w:style>
  <w:style w:type="paragraph" w:customStyle="1" w:styleId="CF5BECFBAA4F40F3A9FB1EF633389883">
    <w:name w:val="CF5BECFBAA4F40F3A9FB1EF633389883"/>
    <w:rsid w:val="00D23EB6"/>
    <w:pPr>
      <w:widowControl w:val="0"/>
      <w:wordWrap w:val="0"/>
      <w:autoSpaceDE w:val="0"/>
      <w:autoSpaceDN w:val="0"/>
    </w:pPr>
  </w:style>
  <w:style w:type="paragraph" w:customStyle="1" w:styleId="180FA65E9130442FB4FEF1883091922F">
    <w:name w:val="180FA65E9130442FB4FEF1883091922F"/>
    <w:rsid w:val="00D23EB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사용자 지정 1">
      <a:dk1>
        <a:sysClr val="windowText" lastClr="000000"/>
      </a:dk1>
      <a:lt1>
        <a:sysClr val="window" lastClr="FFFFFF"/>
      </a:lt1>
      <a:dk2>
        <a:srgbClr val="224F76"/>
      </a:dk2>
      <a:lt2>
        <a:srgbClr val="ACCBF9"/>
      </a:lt2>
      <a:accent1>
        <a:srgbClr val="4A66AC"/>
      </a:accent1>
      <a:accent2>
        <a:srgbClr val="629DD1"/>
      </a:accent2>
      <a:accent3>
        <a:srgbClr val="8DC4D8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C981BF-A0DC-412E-8219-AA4F9F5B2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{EEAB8A2A-0B84-4835-9F85-25AC3FE9A04C}tf16392850</Template>
  <TotalTime>339</TotalTime>
  <Pages>23</Pages>
  <Words>1348</Words>
  <Characters>7686</Characters>
  <Application>Microsoft Office Word</Application>
  <DocSecurity>0</DocSecurity>
  <Lines>64</Lines>
  <Paragraphs>18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HJK</dc:creator>
  <cp:keywords/>
  <cp:lastModifiedBy>admin</cp:lastModifiedBy>
  <cp:revision>159</cp:revision>
  <cp:lastPrinted>2006-08-01T17:47:00Z</cp:lastPrinted>
  <dcterms:created xsi:type="dcterms:W3CDTF">2020-04-13T14:46:00Z</dcterms:created>
  <dcterms:modified xsi:type="dcterms:W3CDTF">2020-06-11T01:32:00Z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